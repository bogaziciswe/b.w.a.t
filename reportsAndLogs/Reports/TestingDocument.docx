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7E9D8F99" w14:textId="77777777" w:rsidR="00D01BC4" w:rsidRDefault="00D01BC4">
          <w:pPr>
            <w:rPr>
              <w:kern w:val="28"/>
            </w:rPr>
          </w:pPr>
        </w:p>
        <w:p w14:paraId="7D9ADFCF" w14:textId="77777777" w:rsidR="00D01BC4" w:rsidRDefault="00DC5B9A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7FE34D0F" wp14:editId="4E102EFC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B9F9FA" w14:textId="675A48F9" w:rsidR="00D01BC4" w:rsidRPr="004178E1" w:rsidRDefault="00A378DB">
                                <w:pPr>
                                  <w:pStyle w:val="Subtitle"/>
                                  <w:rPr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</w:rPr>
                                    <w:alias w:val="Subtitle"/>
                                    <w:id w:val="1593049970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140E">
                                      <w:rPr>
                                        <w:sz w:val="28"/>
                                      </w:rPr>
                                      <w:t>TESTING DOCUMENT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E34D0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" filled="f" stroked="f">
                    <v:textbox>
                      <w:txbxContent>
                        <w:p w14:paraId="63B9F9FA" w14:textId="675A48F9" w:rsidR="00D01BC4" w:rsidRPr="004178E1" w:rsidRDefault="00A378DB">
                          <w:pPr>
                            <w:pStyle w:val="Subtitle"/>
                            <w:rPr>
                              <w:sz w:val="28"/>
                            </w:rPr>
                          </w:pPr>
                          <w:sdt>
                            <w:sdtPr>
                              <w:rPr>
                                <w:sz w:val="28"/>
                              </w:rPr>
                              <w:alias w:val="Subtitle"/>
                              <w:id w:val="1593049970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D140E">
                                <w:rPr>
                                  <w:sz w:val="28"/>
                                </w:rPr>
                                <w:t>TESTING DOCUMENT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DE7612C" wp14:editId="1087B6D8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462280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50FB71A" w14:textId="77777777" w:rsidR="00D01BC4" w:rsidRDefault="00D01BC4">
                                <w:pPr>
                                  <w:pStyle w:val="Header"/>
                                  <w:tabs>
                                    <w:tab w:val="left" w:pos="6765"/>
                                  </w:tabs>
                                  <w:rPr>
                                    <w:noProof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w14:anchorId="5DE7612C" id="Text Box 2" o:spid="_x0000_s1027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" stroked="f" strokeweight=".5pt">
                    <v:fill r:id="rId9" o:title="" rotate="t" type="frame"/>
                    <v:textbox inset="0,0,0,0">
                      <w:txbxContent>
                        <w:p w14:paraId="550FB71A" w14:textId="77777777" w:rsidR="00D01BC4" w:rsidRDefault="00D01BC4">
                          <w:pPr>
                            <w:pStyle w:val="Header"/>
                            <w:tabs>
                              <w:tab w:val="left" w:pos="6765"/>
                            </w:tabs>
                            <w:rPr>
                              <w:noProof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417E387D" wp14:editId="2249D9D8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1E5E05" w14:textId="77777777" w:rsidR="00D01BC4" w:rsidRDefault="00A378DB">
                                <w:pPr>
                                  <w:pStyle w:val="Title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48"/>
                                    </w:rPr>
                                    <w:alias w:val="Title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4829" w:rsidRPr="00FB4829">
                                      <w:rPr>
                                        <w:sz w:val="48"/>
                                      </w:rPr>
                                      <w:t>BOGAZICI WEB ANNOTATION TOOL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7E387D" id="Text Box 26" o:spid="_x0000_s1028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" filled="f" stroked="f">
                    <v:textbox>
                      <w:txbxContent>
                        <w:p w14:paraId="581E5E05" w14:textId="77777777" w:rsidR="00D01BC4" w:rsidRDefault="00A378DB">
                          <w:pPr>
                            <w:pStyle w:val="Title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48"/>
                              </w:rPr>
                              <w:alias w:val="Title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B4829" w:rsidRPr="00FB4829">
                                <w:rPr>
                                  <w:sz w:val="48"/>
                                </w:rPr>
                                <w:t>BOGAZICI WEB ANNOTATION TOOL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0637036C" wp14:editId="078AF272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rect w14:anchorId="2839EC26" id="Rectangle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7883B955" wp14:editId="7069DB60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rect w14:anchorId="34BA5D8A" id="Rectangle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7455" behindDoc="0" locked="0" layoutInCell="1" allowOverlap="1" wp14:anchorId="2811E87D" wp14:editId="2169CF8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7B33D80" id="Rectangle 4" o:spid="_x0000_s1026" style="position:absolute;margin-left:0;margin-top:0;width:538.55pt;height:718.2pt;z-index:251667455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95E5071" wp14:editId="6240E5ED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8242935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EA979E" w14:textId="46A98C5C" w:rsidR="00D01BC4" w:rsidRDefault="00377991">
                                <w:proofErr w:type="spellStart"/>
                                <w:r>
                                  <w:t>Bogaziçi</w:t>
                                </w:r>
                                <w:proofErr w:type="spellEnd"/>
                                <w:r>
                                  <w:t xml:space="preserve"> Web Annotation Tool is a</w:t>
                                </w:r>
                                <w:r w:rsidR="00BD140E">
                                  <w:t>n</w:t>
                                </w:r>
                                <w:r>
                                  <w:t xml:space="preserve"> annotation tool for web pages that is compatible with W3C Web Annotation standard.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5E5071" id="Text Box 24" o:spid="_x0000_s1029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" filled="f" stroked="f">
                    <v:textbox>
                      <w:txbxContent>
                        <w:p w14:paraId="31EA979E" w14:textId="46A98C5C" w:rsidR="00D01BC4" w:rsidRDefault="00377991">
                          <w:proofErr w:type="spellStart"/>
                          <w:r>
                            <w:t>Bogaziçi</w:t>
                          </w:r>
                          <w:proofErr w:type="spellEnd"/>
                          <w:r>
                            <w:t xml:space="preserve"> Web Annotation Tool is a</w:t>
                          </w:r>
                          <w:r w:rsidR="00BD140E">
                            <w:t>n</w:t>
                          </w:r>
                          <w:r>
                            <w:t xml:space="preserve"> annotation tool for web pages that is compatible with W3C Web Annotation standard.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sdt>
      <w:sdtPr>
        <w:id w:val="63337224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3988F286" w14:textId="77777777" w:rsidR="00D01BC4" w:rsidRDefault="00FB4829">
          <w:pPr>
            <w:pStyle w:val="Title"/>
          </w:pPr>
          <w:r>
            <w:t>BOGAZICI WEB ANNOTATION TOOL</w:t>
          </w:r>
        </w:p>
      </w:sdtContent>
    </w:sdt>
    <w:p w14:paraId="55CCCEED" w14:textId="73D17CB1" w:rsidR="00D01BC4" w:rsidRDefault="00A378DB">
      <w:pPr>
        <w:pStyle w:val="Subtitle"/>
      </w:pPr>
      <w:sdt>
        <w:sdtPr>
          <w:id w:val="116180674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BD140E">
            <w:rPr>
              <w:lang w:val="en-GB"/>
            </w:rPr>
            <w:t>TESTING DOCUMENT</w:t>
          </w:r>
        </w:sdtContent>
      </w:sdt>
      <w:r w:rsidR="00DC5B9A">
        <w:t xml:space="preserve"> </w:t>
      </w:r>
      <w:r w:rsidR="00DC5B9A">
        <w:rPr>
          <w:noProof/>
          <w:lang w:val="en-GB" w:eastAsia="en-GB"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anchorId="6EC19DFF" wp14:editId="14D724DE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5293995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468630</wp:posOffset>
                    </wp:positionV>
                  </mc:Fallback>
                </mc:AlternateContent>
                <wp:extent cx="2048510" cy="9121269"/>
                <wp:effectExtent l="0" t="0" r="0" b="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38" y="215758"/>
                            <a:ext cx="1604645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1A9B2" w14:textId="77777777" w:rsidR="00D01BC4" w:rsidRPr="00F2607C" w:rsidRDefault="00F2607C">
                              <w:pPr>
                                <w:pStyle w:val="Subtitle"/>
                                <w:rPr>
                                  <w:color w:val="C8C8B1" w:themeColor="background2"/>
                                  <w:sz w:val="28"/>
                                </w:rPr>
                              </w:pPr>
                              <w:r w:rsidRPr="00F2607C">
                                <w:rPr>
                                  <w:color w:val="C8C8B1" w:themeColor="background2"/>
                                  <w:sz w:val="28"/>
                                </w:rPr>
                                <w:t>DEVELOPERS</w:t>
                              </w:r>
                            </w:p>
                            <w:p w14:paraId="4267FDA3" w14:textId="5E199962" w:rsidR="00F2607C" w:rsidRDefault="00F2607C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Özlem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AKBAŞ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br/>
                                <w:t>Sarah BEIRKDAR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Uğur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HİÇYILMAM</w:t>
                              </w:r>
                              <w:r w:rsidR="00BD140E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proofErr w:type="spellStart"/>
                              <w:r w:rsidR="00BD140E">
                                <w:rPr>
                                  <w:color w:val="FFFFFF" w:themeColor="background1"/>
                                </w:rPr>
                                <w:t>Gökhan</w:t>
                              </w:r>
                              <w:proofErr w:type="spellEnd"/>
                              <w:r w:rsidR="00BD140E">
                                <w:rPr>
                                  <w:color w:val="FFFFFF" w:themeColor="background1"/>
                                </w:rPr>
                                <w:t xml:space="preserve"> ÖZGEZEN</w:t>
                              </w:r>
                              <w:r w:rsidR="00BD140E">
                                <w:rPr>
                                  <w:color w:val="FFFFFF" w:themeColor="background1"/>
                                </w:rPr>
                                <w:br/>
                                <w:t>Mahmut Ali ÖZKURAN</w:t>
                              </w:r>
                              <w:r w:rsidR="00BD140E">
                                <w:rPr>
                                  <w:color w:val="FFFFFF" w:themeColor="background1"/>
                                </w:rPr>
                                <w:br/>
                                <w:t xml:space="preserve">Anıl </w:t>
                              </w:r>
                              <w:proofErr w:type="spellStart"/>
                              <w:r w:rsidR="00BD140E">
                                <w:rPr>
                                  <w:color w:val="FFFFFF" w:themeColor="background1"/>
                                </w:rPr>
                                <w:t>Selim</w:t>
                              </w:r>
                              <w:proofErr w:type="spellEnd"/>
                              <w:r w:rsidR="00BD140E">
                                <w:rPr>
                                  <w:color w:val="FFFFFF" w:themeColor="background1"/>
                                </w:rPr>
                                <w:t xml:space="preserve"> SÜRMELİ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w14:anchorId="6EC19DFF" id="Group 14" o:spid="_x0000_s1030" style="position:absolute;margin-left:0;margin-top:0;width:161.3pt;height:718.2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10,91212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">
                <v:rect id="Rectangle 18" o:spid="_x0000_s1031" style="position:absolute;top:6298059;width:2048510;height:28232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n0M9wgAA&#10;ANoAAAAPAAAAZHJzL2Rvd25yZXYueG1sRE9Na4NAEL0X8h+WCeRW1+RQinUNTaAhh4JoE+hx6k5U&#10;4s5ad6Omv757KPT4eN/pdjadGGlwrWUF6ygGQVxZ3XKt4PTx9vgMwnlkjZ1lUnAnB9ts8ZBiou3E&#10;BY2lr0UIYZeggsb7PpHSVQ0ZdJHtiQN3sYNBH+BQSz3gFMJNJzdx/CQNthwaGuxp31B1LW9GwU9+&#10;m2nafPeyfN+Nh8/i8hWfc6VWy/n1BYSn2f+L/9xHrSBsDVfCDZDZ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efQz3CAAAA2gAAAA8AAAAAAAAAAAAAAAAAlwIAAGRycy9kb3du&#10;cmV2LnhtbFBLBQYAAAAABAAEAPUAAACGAwAAAAA=&#10;" fillcolor="#d1282e [3215]" stroked="f"/>
                <v:rect id="Rectangle 17" o:spid="_x0000_s1032" style="position:absolute;width:2048510;height:6297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xjb8wAAA&#10;ANoAAAAPAAAAZHJzL2Rvd25yZXYueG1sRI9Pi8IwFMTvgt8hPGEvoqnuIrUai7oIe13/3J/Nsy02&#10;L7WJtfvtN4LgcZiZ3zDLtDOVaKlxpWUFk3EEgjizuuRcwfGwG8UgnEfWWFkmBX/kIF31e0tMtH3w&#10;L7V7n4sAYZeggsL7OpHSZQUZdGNbEwfvYhuDPsgml7rBR4CbSk6jaCYNlhwWCqxpW1B23d+Ngi8T&#10;b3jOu++z704ys590Ixoq9THo1gsQnjr/Dr/aP1rBHJ5Xwg2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xjb8wAAAANoAAAAPAAAAAAAAAAAAAAAAAJcCAABkcnMvZG93bnJl&#10;di54bWxQSwUGAAAAAAQABAD1AAAAhAMAAAAA&#10;" fillcolor="black [3213]" stroked="f"/>
                <v:shape id="Text Box 14" o:spid="_x0000_s1033" type="#_x0000_t202" style="position:absolute;left:143838;top:215758;width:1604645;height:86808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nOrTxgAA&#10;ANsAAAAPAAAAZHJzL2Rvd25yZXYueG1sRI9Pb8IwDMXvSHyHyJN2mUbKJBB0BLQxIf5cGGyX3azG&#10;aysap0oyKN8eHyZxs/We3/t5tuhco84UYu3ZwHCQgSIuvK25NPD9tXqegIoJ2WLjmQxcKcJi3u/N&#10;MLf+wgc6H1OpJIRjjgaqlNpc61hU5DAOfEss2q8PDpOsodQ24EXCXaNfsmysHdYsDRW2tKyoOB3/&#10;nIF9ttTTp937x0+zPQzDZjpah8+tMY8P3dsrqERdupv/rzdW8IVefpEB9PwG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YnOrTxgAAANsAAAAPAAAAAAAAAAAAAAAAAJcCAABkcnMv&#10;ZG93bnJldi54bWxQSwUGAAAAAAQABAD1AAAAigMAAAAA&#10;" filled="f" fillcolor="white [3212]" stroked="f">
                  <v:textbox>
                    <w:txbxContent>
                      <w:p w14:paraId="6CD1A9B2" w14:textId="77777777" w:rsidR="00D01BC4" w:rsidRPr="00F2607C" w:rsidRDefault="00F2607C">
                        <w:pPr>
                          <w:pStyle w:val="Subtitle"/>
                          <w:rPr>
                            <w:color w:val="C8C8B1" w:themeColor="background2"/>
                            <w:sz w:val="28"/>
                          </w:rPr>
                        </w:pPr>
                        <w:r w:rsidRPr="00F2607C">
                          <w:rPr>
                            <w:color w:val="C8C8B1" w:themeColor="background2"/>
                            <w:sz w:val="28"/>
                          </w:rPr>
                          <w:t>DEVELOPERS</w:t>
                        </w:r>
                      </w:p>
                      <w:p w14:paraId="4267FDA3" w14:textId="5E199962" w:rsidR="00F2607C" w:rsidRDefault="00F2607C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</w:rPr>
                          <w:t>Özlem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AKBAŞ</w:t>
                        </w:r>
                        <w:r>
                          <w:rPr>
                            <w:color w:val="FFFFFF" w:themeColor="background1"/>
                          </w:rPr>
                          <w:br/>
                          <w:t>Sarah BEIRKDAR</w:t>
                        </w:r>
                        <w:r>
                          <w:rPr>
                            <w:color w:val="FFFFFF" w:themeColor="background1"/>
                          </w:rPr>
                          <w:br/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Uğur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HİÇYILMAM</w:t>
                        </w:r>
                        <w:r w:rsidR="00BD140E">
                          <w:rPr>
                            <w:color w:val="FFFFFF" w:themeColor="background1"/>
                          </w:rPr>
                          <w:br/>
                        </w:r>
                        <w:proofErr w:type="spellStart"/>
                        <w:r w:rsidR="00BD140E">
                          <w:rPr>
                            <w:color w:val="FFFFFF" w:themeColor="background1"/>
                          </w:rPr>
                          <w:t>Gökhan</w:t>
                        </w:r>
                        <w:proofErr w:type="spellEnd"/>
                        <w:r w:rsidR="00BD140E">
                          <w:rPr>
                            <w:color w:val="FFFFFF" w:themeColor="background1"/>
                          </w:rPr>
                          <w:t xml:space="preserve"> ÖZGEZEN</w:t>
                        </w:r>
                        <w:r w:rsidR="00BD140E">
                          <w:rPr>
                            <w:color w:val="FFFFFF" w:themeColor="background1"/>
                          </w:rPr>
                          <w:br/>
                          <w:t>Mahmut Ali ÖZKURAN</w:t>
                        </w:r>
                        <w:r w:rsidR="00BD140E">
                          <w:rPr>
                            <w:color w:val="FFFFFF" w:themeColor="background1"/>
                          </w:rPr>
                          <w:br/>
                          <w:t xml:space="preserve">Anıl </w:t>
                        </w:r>
                        <w:proofErr w:type="spellStart"/>
                        <w:r w:rsidR="00BD140E">
                          <w:rPr>
                            <w:color w:val="FFFFFF" w:themeColor="background1"/>
                          </w:rPr>
                          <w:t>Selim</w:t>
                        </w:r>
                        <w:proofErr w:type="spellEnd"/>
                        <w:r w:rsidR="00BD140E">
                          <w:rPr>
                            <w:color w:val="FFFFFF" w:themeColor="background1"/>
                          </w:rPr>
                          <w:t xml:space="preserve"> SÜRMELİ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2D2B488B" w14:textId="77777777" w:rsidR="004178E1" w:rsidRDefault="004178E1" w:rsidP="004178E1">
      <w:pPr>
        <w:pStyle w:val="Heading1"/>
      </w:pPr>
      <w:r>
        <w:t>WELCOME</w:t>
      </w:r>
    </w:p>
    <w:p w14:paraId="708ACC4B" w14:textId="2342F72F" w:rsidR="009A1A78" w:rsidRPr="009A1A78" w:rsidRDefault="004178E1" w:rsidP="004178E1">
      <w:pPr>
        <w:rPr>
          <w:rFonts w:ascii="Segoe UI" w:hAnsi="Segoe UI" w:cs="Segoe UI"/>
        </w:rPr>
      </w:pPr>
      <w:r w:rsidRPr="009A1A78">
        <w:rPr>
          <w:rFonts w:ascii="Segoe UI" w:hAnsi="Segoe UI" w:cs="Segoe UI"/>
        </w:rPr>
        <w:t xml:space="preserve">This is </w:t>
      </w:r>
      <w:r w:rsidR="003D4C76">
        <w:rPr>
          <w:rFonts w:ascii="Segoe UI" w:hAnsi="Segoe UI" w:cs="Segoe UI"/>
        </w:rPr>
        <w:t xml:space="preserve">the </w:t>
      </w:r>
      <w:r w:rsidR="00BD140E">
        <w:rPr>
          <w:rFonts w:ascii="Segoe UI" w:hAnsi="Segoe UI" w:cs="Segoe UI"/>
        </w:rPr>
        <w:t>testing document</w:t>
      </w:r>
      <w:r w:rsidR="003D4C76">
        <w:rPr>
          <w:rFonts w:ascii="Segoe UI" w:hAnsi="Segoe UI" w:cs="Segoe UI"/>
        </w:rPr>
        <w:t xml:space="preserve"> </w:t>
      </w:r>
      <w:r w:rsidR="000E6799">
        <w:rPr>
          <w:rFonts w:ascii="Segoe UI" w:hAnsi="Segoe UI" w:cs="Segoe UI"/>
        </w:rPr>
        <w:t>of</w:t>
      </w:r>
      <w:r w:rsidR="003D4C76">
        <w:rPr>
          <w:rFonts w:ascii="Segoe UI" w:hAnsi="Segoe UI" w:cs="Segoe UI"/>
        </w:rPr>
        <w:t xml:space="preserve"> the </w:t>
      </w:r>
      <w:proofErr w:type="spellStart"/>
      <w:r w:rsidR="003D4C76">
        <w:rPr>
          <w:rFonts w:ascii="Segoe UI" w:hAnsi="Segoe UI" w:cs="Segoe UI"/>
        </w:rPr>
        <w:t>Boğaziçi</w:t>
      </w:r>
      <w:proofErr w:type="spellEnd"/>
      <w:r w:rsidR="003D4C76">
        <w:rPr>
          <w:rFonts w:ascii="Segoe UI" w:hAnsi="Segoe UI" w:cs="Segoe UI"/>
        </w:rPr>
        <w:t xml:space="preserve"> Web Annotation Tool that </w:t>
      </w:r>
      <w:r w:rsidR="009A1A78" w:rsidRPr="009A1A78">
        <w:rPr>
          <w:rFonts w:ascii="Segoe UI" w:hAnsi="Segoe UI" w:cs="Segoe UI"/>
        </w:rPr>
        <w:t xml:space="preserve">created for </w:t>
      </w:r>
      <w:proofErr w:type="spellStart"/>
      <w:r w:rsidR="009A1A78" w:rsidRPr="009A1A78">
        <w:rPr>
          <w:rFonts w:ascii="Segoe UI" w:hAnsi="Segoe UI" w:cs="Segoe UI"/>
        </w:rPr>
        <w:t>Boğaziçi</w:t>
      </w:r>
      <w:proofErr w:type="spellEnd"/>
      <w:r w:rsidR="009A1A78" w:rsidRPr="009A1A78">
        <w:rPr>
          <w:rFonts w:ascii="Segoe UI" w:hAnsi="Segoe UI" w:cs="Segoe UI"/>
        </w:rPr>
        <w:t xml:space="preserve"> University Software Engineering SWE 574 Fall 2016 class. </w:t>
      </w:r>
    </w:p>
    <w:p w14:paraId="028D1288" w14:textId="77777777" w:rsidR="004178E1" w:rsidRDefault="004178E1">
      <w:pPr>
        <w:spacing w:line="276" w:lineRule="auto"/>
      </w:pPr>
      <w:r>
        <w:br w:type="page"/>
      </w:r>
    </w:p>
    <w:p w14:paraId="723E2C89" w14:textId="40508CA7" w:rsidR="009A1A78" w:rsidRDefault="00BD140E" w:rsidP="009A1A78">
      <w:pPr>
        <w:pStyle w:val="Heading1"/>
      </w:pPr>
      <w:r>
        <w:lastRenderedPageBreak/>
        <w:t>UNIT TESTS</w:t>
      </w:r>
    </w:p>
    <w:p w14:paraId="7440BF2B" w14:textId="77777777" w:rsidR="002A78C6" w:rsidRDefault="002A78C6" w:rsidP="009A1A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14:paraId="08DD4D38" w14:textId="2CE81970" w:rsidR="00006C86" w:rsidRDefault="00006C86" w:rsidP="00006C86">
      <w:pPr>
        <w:pStyle w:val="Heading2"/>
      </w:pPr>
      <w:r>
        <w:t>LD-DB Tests</w:t>
      </w:r>
    </w:p>
    <w:p w14:paraId="582B1BFB" w14:textId="77777777" w:rsidR="00006C86" w:rsidRDefault="00006C86" w:rsidP="009A1A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14:paraId="5F24AB16" w14:textId="3437A705" w:rsidR="00006C86" w:rsidRDefault="00006C86" w:rsidP="009A1A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  <w:lang w:val="en-GB" w:eastAsia="en-GB"/>
        </w:rPr>
        <w:drawing>
          <wp:inline distT="0" distB="0" distL="0" distR="0" wp14:anchorId="560F4794" wp14:editId="69350AC9">
            <wp:extent cx="6400800" cy="17570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_shot_2016-12-25_at_18.12.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C352" w14:textId="77777777" w:rsidR="00006C86" w:rsidRDefault="00006C86" w:rsidP="009A1A78">
      <w:pPr>
        <w:pStyle w:val="NormalWeb"/>
        <w:shd w:val="clear" w:color="auto" w:fill="FFFFFF"/>
        <w:spacing w:before="0" w:beforeAutospacing="0" w:after="240" w:afterAutospacing="0"/>
        <w:rPr>
          <w:rStyle w:val="Heading4Char"/>
        </w:rPr>
      </w:pPr>
    </w:p>
    <w:p w14:paraId="049268E8" w14:textId="77777777" w:rsidR="007C4DD7" w:rsidRDefault="00006C86" w:rsidP="009A1A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Annotation Control Test</w:t>
      </w:r>
    </w:p>
    <w:p w14:paraId="5C9FC22A" w14:textId="77777777" w:rsidR="007C4DD7" w:rsidRDefault="00006C86" w:rsidP="009A1A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add_Annotation_shouldAddNewAnnotation</w:t>
      </w:r>
      <w:proofErr w:type="spellEnd"/>
    </w:p>
    <w:p w14:paraId="7F0315D7" w14:textId="3379C4C1" w:rsidR="002A78C6" w:rsidRDefault="007C4DD7" w:rsidP="009A1A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The </w:t>
      </w:r>
      <w:proofErr w:type="spellStart"/>
      <w:r>
        <w:rPr>
          <w:rFonts w:ascii="Segoe UI" w:hAnsi="Segoe UI" w:cs="Segoe UI"/>
          <w:color w:val="333333"/>
        </w:rPr>
        <w:t>AddAnnotation</w:t>
      </w:r>
      <w:proofErr w:type="spellEnd"/>
      <w:r>
        <w:rPr>
          <w:rFonts w:ascii="Segoe UI" w:hAnsi="Segoe UI" w:cs="Segoe UI"/>
          <w:color w:val="333333"/>
        </w:rPr>
        <w:t xml:space="preserve"> function should be run properly.</w:t>
      </w:r>
      <w:r w:rsidR="00006C86">
        <w:rPr>
          <w:rFonts w:ascii="Segoe UI" w:hAnsi="Segoe UI" w:cs="Segoe UI"/>
          <w:color w:val="333333"/>
        </w:rPr>
        <w:br/>
      </w:r>
    </w:p>
    <w:p w14:paraId="057A8CB5" w14:textId="77777777" w:rsidR="007C4DD7" w:rsidRDefault="007C4DD7" w:rsidP="007C4DD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Invalid Annotation Test</w:t>
      </w:r>
    </w:p>
    <w:p w14:paraId="46623B2D" w14:textId="77777777" w:rsidR="007C4DD7" w:rsidRDefault="007C4DD7" w:rsidP="007C4DD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no_exception_should_be_thrown_for_missing_target_annotation</w:t>
      </w:r>
      <w:proofErr w:type="spellEnd"/>
    </w:p>
    <w:p w14:paraId="03D7BCFB" w14:textId="00C669C5" w:rsidR="007C4DD7" w:rsidRDefault="007C4DD7" w:rsidP="007C4DD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No exception should be thrown for missing target annotation.</w:t>
      </w:r>
      <w:r>
        <w:rPr>
          <w:rFonts w:ascii="Segoe UI" w:hAnsi="Segoe UI" w:cs="Segoe UI"/>
          <w:color w:val="333333"/>
        </w:rPr>
        <w:br/>
      </w:r>
    </w:p>
    <w:p w14:paraId="553C41F4" w14:textId="77777777" w:rsidR="00CB11BE" w:rsidRDefault="00CB11BE" w:rsidP="00CB11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Invalid Annotation Test</w:t>
      </w:r>
    </w:p>
    <w:p w14:paraId="03BB1F03" w14:textId="49084680" w:rsidR="00CB11BE" w:rsidRDefault="00CB11BE" w:rsidP="00CB11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no_exception_should_be_thrown_for_missing</w:t>
      </w:r>
      <w:r>
        <w:rPr>
          <w:rFonts w:ascii="Segoe UI" w:hAnsi="Segoe UI" w:cs="Segoe UI"/>
          <w:color w:val="333333"/>
        </w:rPr>
        <w:t>_type</w:t>
      </w:r>
      <w:r>
        <w:rPr>
          <w:rFonts w:ascii="Segoe UI" w:hAnsi="Segoe UI" w:cs="Segoe UI"/>
          <w:color w:val="333333"/>
        </w:rPr>
        <w:t>_annotation</w:t>
      </w:r>
      <w:proofErr w:type="spellEnd"/>
    </w:p>
    <w:p w14:paraId="3C30F19D" w14:textId="77777777" w:rsidR="00BB1F66" w:rsidRDefault="00CB11BE" w:rsidP="00BB1F6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No exception should be thrown for missing </w:t>
      </w:r>
      <w:r>
        <w:rPr>
          <w:rFonts w:ascii="Segoe UI" w:hAnsi="Segoe UI" w:cs="Segoe UI"/>
          <w:color w:val="333333"/>
        </w:rPr>
        <w:t>type</w:t>
      </w:r>
      <w:r>
        <w:rPr>
          <w:rFonts w:ascii="Segoe UI" w:hAnsi="Segoe UI" w:cs="Segoe UI"/>
          <w:color w:val="333333"/>
        </w:rPr>
        <w:t xml:space="preserve"> annotation.</w:t>
      </w:r>
      <w:r>
        <w:rPr>
          <w:rFonts w:ascii="Segoe UI" w:hAnsi="Segoe UI" w:cs="Segoe UI"/>
          <w:color w:val="333333"/>
        </w:rPr>
        <w:br/>
      </w:r>
    </w:p>
    <w:p w14:paraId="3CB1F9CA" w14:textId="0E32663F" w:rsidR="00BB1F66" w:rsidRDefault="00BB1F66" w:rsidP="00BB1F6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Valid</w:t>
      </w:r>
      <w:r>
        <w:rPr>
          <w:rFonts w:ascii="Segoe UI" w:hAnsi="Segoe UI" w:cs="Segoe UI"/>
          <w:color w:val="333333"/>
        </w:rPr>
        <w:t xml:space="preserve"> Annotation Test</w:t>
      </w:r>
    </w:p>
    <w:p w14:paraId="12C8877D" w14:textId="77777777" w:rsidR="00BB1F66" w:rsidRDefault="00BB1F66" w:rsidP="00BB1F6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no_exception_should_be_thrown_for_missing_type_annotation</w:t>
      </w:r>
      <w:proofErr w:type="spellEnd"/>
    </w:p>
    <w:p w14:paraId="3202765E" w14:textId="77777777" w:rsidR="00BB1F66" w:rsidRDefault="00BB1F66" w:rsidP="00BB1F6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No exception should be thrown for missing type annotation.</w:t>
      </w:r>
      <w:r>
        <w:rPr>
          <w:rFonts w:ascii="Segoe UI" w:hAnsi="Segoe UI" w:cs="Segoe UI"/>
          <w:color w:val="333333"/>
        </w:rPr>
        <w:br/>
      </w:r>
    </w:p>
    <w:p w14:paraId="2257602C" w14:textId="77777777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14:paraId="0D1147DD" w14:textId="69FBFB04" w:rsidR="000E6799" w:rsidRDefault="00BA086F" w:rsidP="000E6799">
      <w:pPr>
        <w:pStyle w:val="Heading2"/>
      </w:pPr>
      <w:r>
        <w:t>BWAT Server</w:t>
      </w:r>
      <w:r w:rsidR="000E6799">
        <w:t xml:space="preserve"> Tests</w:t>
      </w:r>
    </w:p>
    <w:p w14:paraId="6AFE8E86" w14:textId="77777777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14:paraId="42AE8F15" w14:textId="77777777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  <w:lang w:val="en-GB" w:eastAsia="en-GB"/>
        </w:rPr>
        <w:drawing>
          <wp:inline distT="0" distB="0" distL="0" distR="0" wp14:anchorId="32308429" wp14:editId="36C4E309">
            <wp:extent cx="6223635" cy="3111818"/>
            <wp:effectExtent l="0" t="0" r="0" b="12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_shot_2016-12-25_at_18.12.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430" cy="312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01C1" w14:textId="77777777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Style w:val="Heading4Char"/>
        </w:rPr>
      </w:pPr>
    </w:p>
    <w:p w14:paraId="3DB41CE2" w14:textId="171A0C24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BWAT Server Application</w:t>
      </w:r>
      <w:r>
        <w:rPr>
          <w:rFonts w:ascii="Segoe UI" w:hAnsi="Segoe UI" w:cs="Segoe UI"/>
          <w:color w:val="333333"/>
        </w:rPr>
        <w:t xml:space="preserve"> Test</w:t>
      </w:r>
      <w:r>
        <w:rPr>
          <w:rFonts w:ascii="Segoe UI" w:hAnsi="Segoe UI" w:cs="Segoe UI"/>
          <w:color w:val="333333"/>
        </w:rPr>
        <w:t>s</w:t>
      </w:r>
    </w:p>
    <w:p w14:paraId="41C4E6CA" w14:textId="744EE957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contextLoads</w:t>
      </w:r>
      <w:proofErr w:type="spellEnd"/>
    </w:p>
    <w:p w14:paraId="39D6A14F" w14:textId="38C0B1AD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 xml:space="preserve">The context loads </w:t>
      </w:r>
      <w:proofErr w:type="spellStart"/>
      <w:r>
        <w:rPr>
          <w:rFonts w:ascii="Segoe UI" w:hAnsi="Segoe UI" w:cs="Segoe UI"/>
          <w:color w:val="333333"/>
        </w:rPr>
        <w:t>succesfully</w:t>
      </w:r>
      <w:proofErr w:type="spellEnd"/>
      <w:r>
        <w:rPr>
          <w:rFonts w:ascii="Segoe UI" w:hAnsi="Segoe UI" w:cs="Segoe UI"/>
          <w:color w:val="333333"/>
        </w:rPr>
        <w:t>.</w:t>
      </w:r>
      <w:r>
        <w:rPr>
          <w:rFonts w:ascii="Segoe UI" w:hAnsi="Segoe UI" w:cs="Segoe UI"/>
          <w:color w:val="333333"/>
        </w:rPr>
        <w:br/>
      </w:r>
    </w:p>
    <w:p w14:paraId="79F729F0" w14:textId="6AEFB21A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Annotation </w:t>
      </w:r>
      <w:r>
        <w:rPr>
          <w:rFonts w:ascii="Segoe UI" w:hAnsi="Segoe UI" w:cs="Segoe UI"/>
          <w:color w:val="333333"/>
        </w:rPr>
        <w:t>Controller Test</w:t>
      </w:r>
    </w:p>
    <w:p w14:paraId="1A10DF04" w14:textId="27A26194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getAnnotations</w:t>
      </w:r>
      <w:proofErr w:type="spellEnd"/>
    </w:p>
    <w:p w14:paraId="144855A0" w14:textId="05CF84D8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Get annotation functionality works correctly.</w:t>
      </w:r>
      <w:r>
        <w:rPr>
          <w:rFonts w:ascii="Segoe UI" w:hAnsi="Segoe UI" w:cs="Segoe UI"/>
          <w:color w:val="333333"/>
        </w:rPr>
        <w:br/>
      </w:r>
    </w:p>
    <w:p w14:paraId="3609A54E" w14:textId="265CEA14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Annotation Controller Test</w:t>
      </w:r>
    </w:p>
    <w:p w14:paraId="2B17746F" w14:textId="161ABF5D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addAnnotation_shouldSetVisibility</w:t>
      </w:r>
      <w:proofErr w:type="spellEnd"/>
    </w:p>
    <w:p w14:paraId="3DDA8AA9" w14:textId="06D5DD87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Add annotation should set visibility</w:t>
      </w:r>
      <w:r>
        <w:rPr>
          <w:rFonts w:ascii="Segoe UI" w:hAnsi="Segoe UI" w:cs="Segoe UI"/>
          <w:color w:val="333333"/>
        </w:rPr>
        <w:t>.</w:t>
      </w:r>
      <w:r>
        <w:rPr>
          <w:rFonts w:ascii="Segoe UI" w:hAnsi="Segoe UI" w:cs="Segoe UI"/>
          <w:color w:val="333333"/>
        </w:rPr>
        <w:br/>
      </w:r>
    </w:p>
    <w:p w14:paraId="51313F45" w14:textId="77777777" w:rsidR="00894969" w:rsidRDefault="00894969">
      <w:pPr>
        <w:spacing w:line="276" w:lineRule="auto"/>
        <w:rPr>
          <w:rStyle w:val="Heading4Char"/>
          <w:sz w:val="24"/>
          <w:szCs w:val="24"/>
        </w:rPr>
      </w:pPr>
      <w:r>
        <w:rPr>
          <w:rStyle w:val="Heading4Char"/>
        </w:rPr>
        <w:br w:type="page"/>
      </w:r>
    </w:p>
    <w:p w14:paraId="0406420D" w14:textId="7800C923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lastRenderedPageBreak/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Annotation </w:t>
      </w:r>
      <w:r>
        <w:rPr>
          <w:rFonts w:ascii="Segoe UI" w:hAnsi="Segoe UI" w:cs="Segoe UI"/>
          <w:color w:val="333333"/>
        </w:rPr>
        <w:t xml:space="preserve">Controller </w:t>
      </w:r>
      <w:r>
        <w:rPr>
          <w:rFonts w:ascii="Segoe UI" w:hAnsi="Segoe UI" w:cs="Segoe UI"/>
          <w:color w:val="333333"/>
        </w:rPr>
        <w:t>Test</w:t>
      </w:r>
    </w:p>
    <w:p w14:paraId="7F20993A" w14:textId="02F19A0A" w:rsidR="000E6799" w:rsidRDefault="000E6799" w:rsidP="000E67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 w:rsidR="00894969">
        <w:rPr>
          <w:rFonts w:ascii="Segoe UI" w:hAnsi="Segoe UI" w:cs="Segoe UI"/>
          <w:color w:val="333333"/>
        </w:rPr>
        <w:t>findBySource_shouldReturnPublicAnnotationsWithNoAuth</w:t>
      </w:r>
      <w:proofErr w:type="spellEnd"/>
    </w:p>
    <w:p w14:paraId="6DAC9437" w14:textId="37ADB261" w:rsidR="00894969" w:rsidRDefault="000E6799" w:rsidP="00894969">
      <w:pPr>
        <w:spacing w:line="276" w:lineRule="auto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</w:t>
      </w:r>
      <w:r w:rsidR="00894969">
        <w:rPr>
          <w:rFonts w:ascii="Segoe UI" w:hAnsi="Segoe UI" w:cs="Segoe UI"/>
          <w:color w:val="333333"/>
        </w:rPr>
        <w:t>The public annotations that belong to the given source should be returned</w:t>
      </w:r>
      <w:r>
        <w:rPr>
          <w:rFonts w:ascii="Segoe UI" w:hAnsi="Segoe UI" w:cs="Segoe UI"/>
          <w:color w:val="333333"/>
        </w:rPr>
        <w:t>.</w:t>
      </w:r>
    </w:p>
    <w:p w14:paraId="1DA0FEC5" w14:textId="77777777" w:rsidR="00894969" w:rsidRDefault="00894969" w:rsidP="00894969">
      <w:pPr>
        <w:spacing w:line="276" w:lineRule="auto"/>
        <w:rPr>
          <w:rStyle w:val="Heading4Char"/>
          <w:sz w:val="24"/>
          <w:szCs w:val="24"/>
        </w:rPr>
      </w:pPr>
    </w:p>
    <w:p w14:paraId="10BEF779" w14:textId="77777777" w:rsidR="00894969" w:rsidRDefault="00894969" w:rsidP="008949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Annotation Controller Test</w:t>
      </w:r>
    </w:p>
    <w:p w14:paraId="0928893E" w14:textId="7E164642" w:rsidR="00894969" w:rsidRDefault="00894969" w:rsidP="008949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findBySource_shouldReturnPublicAn</w:t>
      </w:r>
      <w:r>
        <w:rPr>
          <w:rFonts w:ascii="Segoe UI" w:hAnsi="Segoe UI" w:cs="Segoe UI"/>
          <w:color w:val="333333"/>
        </w:rPr>
        <w:t>dPrivateAnnotationsofUser</w:t>
      </w:r>
      <w:proofErr w:type="spellEnd"/>
    </w:p>
    <w:p w14:paraId="20A3423B" w14:textId="2EEC6027" w:rsidR="000E6799" w:rsidRDefault="00894969" w:rsidP="008949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The public </w:t>
      </w:r>
      <w:r>
        <w:rPr>
          <w:rFonts w:ascii="Segoe UI" w:hAnsi="Segoe UI" w:cs="Segoe UI"/>
          <w:color w:val="333333"/>
        </w:rPr>
        <w:t xml:space="preserve">and private </w:t>
      </w:r>
      <w:r>
        <w:rPr>
          <w:rFonts w:ascii="Segoe UI" w:hAnsi="Segoe UI" w:cs="Segoe UI"/>
          <w:color w:val="333333"/>
        </w:rPr>
        <w:t>annotations</w:t>
      </w:r>
      <w:r w:rsidR="006B2259">
        <w:rPr>
          <w:rFonts w:ascii="Segoe UI" w:hAnsi="Segoe UI" w:cs="Segoe UI"/>
          <w:color w:val="333333"/>
        </w:rPr>
        <w:t xml:space="preserve"> of the authorized user,</w:t>
      </w:r>
      <w:r>
        <w:rPr>
          <w:rFonts w:ascii="Segoe UI" w:hAnsi="Segoe UI" w:cs="Segoe UI"/>
          <w:color w:val="333333"/>
        </w:rPr>
        <w:t xml:space="preserve"> that belong to the given source should be returned.</w:t>
      </w:r>
    </w:p>
    <w:p w14:paraId="486A7BAD" w14:textId="77777777" w:rsidR="006B2259" w:rsidRDefault="006B2259" w:rsidP="006B2259">
      <w:pPr>
        <w:spacing w:line="276" w:lineRule="auto"/>
        <w:rPr>
          <w:rStyle w:val="Heading4Char"/>
          <w:sz w:val="24"/>
          <w:szCs w:val="24"/>
        </w:rPr>
      </w:pPr>
    </w:p>
    <w:p w14:paraId="38176FB1" w14:textId="5794C5CF" w:rsidR="006B2259" w:rsidRDefault="006B2259" w:rsidP="006B22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User</w:t>
      </w:r>
      <w:r>
        <w:rPr>
          <w:rFonts w:ascii="Segoe UI" w:hAnsi="Segoe UI" w:cs="Segoe UI"/>
          <w:color w:val="333333"/>
        </w:rPr>
        <w:t xml:space="preserve"> Controller Test</w:t>
      </w:r>
    </w:p>
    <w:p w14:paraId="7624BCF4" w14:textId="6F93EE43" w:rsidR="006B2259" w:rsidRDefault="006B2259" w:rsidP="006B22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create_ShouldValidateMail</w:t>
      </w:r>
      <w:proofErr w:type="spellEnd"/>
    </w:p>
    <w:p w14:paraId="7A71CCCE" w14:textId="3202B176" w:rsidR="006B2259" w:rsidRDefault="006B2259" w:rsidP="006B22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The create user method should validate the user mail.</w:t>
      </w:r>
    </w:p>
    <w:p w14:paraId="25D0C359" w14:textId="77777777" w:rsidR="006B2259" w:rsidRDefault="006B2259" w:rsidP="006B2259">
      <w:pPr>
        <w:spacing w:line="276" w:lineRule="auto"/>
        <w:rPr>
          <w:rStyle w:val="Heading4Char"/>
          <w:sz w:val="24"/>
          <w:szCs w:val="24"/>
        </w:rPr>
      </w:pPr>
    </w:p>
    <w:p w14:paraId="54E2EDC5" w14:textId="77777777" w:rsidR="006B2259" w:rsidRDefault="006B2259" w:rsidP="006B22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User Controller Test</w:t>
      </w:r>
    </w:p>
    <w:p w14:paraId="20C88080" w14:textId="3934072F" w:rsidR="006B2259" w:rsidRDefault="006B2259" w:rsidP="006B22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login_ShouldLogin</w:t>
      </w:r>
      <w:proofErr w:type="spellEnd"/>
    </w:p>
    <w:p w14:paraId="46F6717C" w14:textId="59F00A7B" w:rsidR="006B2259" w:rsidRDefault="006B2259" w:rsidP="006B22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T</w:t>
      </w:r>
      <w:r>
        <w:rPr>
          <w:rFonts w:ascii="Segoe UI" w:hAnsi="Segoe UI" w:cs="Segoe UI"/>
          <w:color w:val="333333"/>
        </w:rPr>
        <w:t>he login function should able to login.</w:t>
      </w:r>
    </w:p>
    <w:p w14:paraId="4D092F75" w14:textId="77777777" w:rsidR="006B2259" w:rsidRDefault="006B2259" w:rsidP="006B2259">
      <w:pPr>
        <w:spacing w:line="276" w:lineRule="auto"/>
        <w:rPr>
          <w:rStyle w:val="Heading4Char"/>
          <w:sz w:val="24"/>
          <w:szCs w:val="24"/>
        </w:rPr>
      </w:pPr>
    </w:p>
    <w:p w14:paraId="746E85C0" w14:textId="77777777" w:rsidR="006B2259" w:rsidRDefault="006B2259" w:rsidP="006B22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User Controller Test</w:t>
      </w:r>
    </w:p>
    <w:p w14:paraId="4F0E0651" w14:textId="400526B1" w:rsidR="006B2259" w:rsidRDefault="006B2259" w:rsidP="006B22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create</w:t>
      </w:r>
      <w:r>
        <w:rPr>
          <w:rFonts w:ascii="Segoe UI" w:hAnsi="Segoe UI" w:cs="Segoe UI"/>
          <w:color w:val="333333"/>
        </w:rPr>
        <w:t>_</w:t>
      </w:r>
      <w:r>
        <w:rPr>
          <w:rFonts w:ascii="Segoe UI" w:hAnsi="Segoe UI" w:cs="Segoe UI"/>
          <w:color w:val="333333"/>
        </w:rPr>
        <w:t>shouldRegister</w:t>
      </w:r>
      <w:proofErr w:type="spellEnd"/>
    </w:p>
    <w:p w14:paraId="68153D18" w14:textId="0B689D03" w:rsidR="006B2259" w:rsidRDefault="006B2259" w:rsidP="006B22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The </w:t>
      </w:r>
      <w:r w:rsidR="00F61765">
        <w:rPr>
          <w:rFonts w:ascii="Segoe UI" w:hAnsi="Segoe UI" w:cs="Segoe UI"/>
          <w:color w:val="333333"/>
        </w:rPr>
        <w:t>register</w:t>
      </w:r>
      <w:r>
        <w:rPr>
          <w:rFonts w:ascii="Segoe UI" w:hAnsi="Segoe UI" w:cs="Segoe UI"/>
          <w:color w:val="333333"/>
        </w:rPr>
        <w:t xml:space="preserve"> function should able to </w:t>
      </w:r>
      <w:r w:rsidR="00F61765">
        <w:rPr>
          <w:rFonts w:ascii="Segoe UI" w:hAnsi="Segoe UI" w:cs="Segoe UI"/>
          <w:color w:val="333333"/>
        </w:rPr>
        <w:t xml:space="preserve">create </w:t>
      </w:r>
      <w:r>
        <w:rPr>
          <w:rFonts w:ascii="Segoe UI" w:hAnsi="Segoe UI" w:cs="Segoe UI"/>
          <w:color w:val="333333"/>
        </w:rPr>
        <w:t>login.</w:t>
      </w:r>
    </w:p>
    <w:p w14:paraId="7A738846" w14:textId="77777777" w:rsidR="00F61765" w:rsidRDefault="00F61765" w:rsidP="00F61765">
      <w:pPr>
        <w:spacing w:line="276" w:lineRule="auto"/>
        <w:rPr>
          <w:rStyle w:val="Heading4Char"/>
          <w:sz w:val="24"/>
          <w:szCs w:val="24"/>
        </w:rPr>
      </w:pPr>
    </w:p>
    <w:p w14:paraId="3D3FE81B" w14:textId="77777777" w:rsidR="00F61765" w:rsidRDefault="00F61765" w:rsidP="00F6176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User Controller Test</w:t>
      </w:r>
    </w:p>
    <w:p w14:paraId="57B82541" w14:textId="74467EA2" w:rsidR="00F61765" w:rsidRDefault="00F61765" w:rsidP="00F6176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restricted</w:t>
      </w:r>
      <w:r>
        <w:rPr>
          <w:rFonts w:ascii="Segoe UI" w:hAnsi="Segoe UI" w:cs="Segoe UI"/>
          <w:color w:val="333333"/>
        </w:rPr>
        <w:t>_should</w:t>
      </w:r>
      <w:r>
        <w:rPr>
          <w:rFonts w:ascii="Segoe UI" w:hAnsi="Segoe UI" w:cs="Segoe UI"/>
          <w:color w:val="333333"/>
        </w:rPr>
        <w:t>Success</w:t>
      </w:r>
      <w:proofErr w:type="spellEnd"/>
    </w:p>
    <w:p w14:paraId="4E7A1976" w14:textId="3874028E" w:rsidR="00F61765" w:rsidRDefault="00F61765" w:rsidP="00F6176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The </w:t>
      </w:r>
      <w:r w:rsidR="00BA086F">
        <w:rPr>
          <w:rFonts w:ascii="Segoe UI" w:hAnsi="Segoe UI" w:cs="Segoe UI"/>
          <w:color w:val="333333"/>
        </w:rPr>
        <w:t xml:space="preserve">authentication </w:t>
      </w:r>
      <w:r>
        <w:rPr>
          <w:rFonts w:ascii="Segoe UI" w:hAnsi="Segoe UI" w:cs="Segoe UI"/>
          <w:color w:val="333333"/>
        </w:rPr>
        <w:t xml:space="preserve">function should </w:t>
      </w:r>
      <w:r w:rsidR="00BA086F">
        <w:rPr>
          <w:rFonts w:ascii="Segoe UI" w:hAnsi="Segoe UI" w:cs="Segoe UI"/>
          <w:color w:val="333333"/>
        </w:rPr>
        <w:t>be success with valid token</w:t>
      </w:r>
      <w:r>
        <w:rPr>
          <w:rFonts w:ascii="Segoe UI" w:hAnsi="Segoe UI" w:cs="Segoe UI"/>
          <w:color w:val="333333"/>
        </w:rPr>
        <w:t>.</w:t>
      </w:r>
    </w:p>
    <w:p w14:paraId="4D4117C3" w14:textId="77777777" w:rsidR="00BA086F" w:rsidRDefault="00BA086F" w:rsidP="00BA086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lastRenderedPageBreak/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User Controller Test</w:t>
      </w:r>
    </w:p>
    <w:p w14:paraId="5539601E" w14:textId="17719B4D" w:rsidR="00BA086F" w:rsidRDefault="00BA086F" w:rsidP="00BA086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restricted_should</w:t>
      </w:r>
      <w:r>
        <w:rPr>
          <w:rFonts w:ascii="Segoe UI" w:hAnsi="Segoe UI" w:cs="Segoe UI"/>
          <w:color w:val="333333"/>
        </w:rPr>
        <w:t>Fail</w:t>
      </w:r>
      <w:proofErr w:type="spellEnd"/>
    </w:p>
    <w:p w14:paraId="1529354B" w14:textId="4546425B" w:rsidR="00BA086F" w:rsidRDefault="00BA086F" w:rsidP="00BA086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The authentication function should be </w:t>
      </w:r>
      <w:r>
        <w:rPr>
          <w:rFonts w:ascii="Segoe UI" w:hAnsi="Segoe UI" w:cs="Segoe UI"/>
          <w:color w:val="333333"/>
        </w:rPr>
        <w:t>fail</w:t>
      </w:r>
      <w:r>
        <w:rPr>
          <w:rFonts w:ascii="Segoe UI" w:hAnsi="Segoe UI" w:cs="Segoe UI"/>
          <w:color w:val="333333"/>
        </w:rPr>
        <w:t xml:space="preserve"> with </w:t>
      </w:r>
      <w:r>
        <w:rPr>
          <w:rFonts w:ascii="Segoe UI" w:hAnsi="Segoe UI" w:cs="Segoe UI"/>
          <w:color w:val="333333"/>
        </w:rPr>
        <w:t>in</w:t>
      </w:r>
      <w:r>
        <w:rPr>
          <w:rFonts w:ascii="Segoe UI" w:hAnsi="Segoe UI" w:cs="Segoe UI"/>
          <w:color w:val="333333"/>
        </w:rPr>
        <w:t>valid token.</w:t>
      </w:r>
    </w:p>
    <w:p w14:paraId="7893D219" w14:textId="77777777" w:rsidR="006B2259" w:rsidRDefault="006B2259" w:rsidP="006B22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14:paraId="5F2F2422" w14:textId="77777777" w:rsidR="00BA086F" w:rsidRDefault="00BA086F" w:rsidP="00BA086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eading4Char"/>
        </w:rPr>
        <w:t>Test Class</w:t>
      </w:r>
      <w:r w:rsidRPr="00006C86">
        <w:rPr>
          <w:rStyle w:val="Heading4Char"/>
        </w:rPr>
        <w:t>:</w:t>
      </w:r>
      <w:r>
        <w:rPr>
          <w:rFonts w:ascii="Segoe UI" w:hAnsi="Segoe UI" w:cs="Segoe UI"/>
          <w:color w:val="333333"/>
        </w:rPr>
        <w:t xml:space="preserve"> User Controller Test</w:t>
      </w:r>
    </w:p>
    <w:p w14:paraId="2E8A0E49" w14:textId="02B9B8D1" w:rsidR="00BA086F" w:rsidRDefault="00BA086F" w:rsidP="00BA086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006C86">
        <w:rPr>
          <w:rStyle w:val="Heading4Char"/>
        </w:rPr>
        <w:t>Test Function: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login</w:t>
      </w:r>
      <w:r>
        <w:rPr>
          <w:rFonts w:ascii="Segoe UI" w:hAnsi="Segoe UI" w:cs="Segoe UI"/>
          <w:color w:val="333333"/>
        </w:rPr>
        <w:t>_shouldFail</w:t>
      </w:r>
      <w:proofErr w:type="spellEnd"/>
    </w:p>
    <w:p w14:paraId="0152C982" w14:textId="3A371677" w:rsidR="00BA086F" w:rsidRDefault="00BA086F" w:rsidP="00BA086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7C4DD7">
        <w:rPr>
          <w:rStyle w:val="Heading4Char"/>
        </w:rPr>
        <w:t>Test Scenario:</w:t>
      </w:r>
      <w:r>
        <w:rPr>
          <w:rFonts w:ascii="Segoe UI" w:hAnsi="Segoe UI" w:cs="Segoe UI"/>
          <w:color w:val="333333"/>
        </w:rPr>
        <w:t xml:space="preserve"> The </w:t>
      </w:r>
      <w:r w:rsidR="0083415A">
        <w:rPr>
          <w:rFonts w:ascii="Segoe UI" w:hAnsi="Segoe UI" w:cs="Segoe UI"/>
          <w:color w:val="333333"/>
        </w:rPr>
        <w:t>login</w:t>
      </w:r>
      <w:r>
        <w:rPr>
          <w:rFonts w:ascii="Segoe UI" w:hAnsi="Segoe UI" w:cs="Segoe UI"/>
          <w:color w:val="333333"/>
        </w:rPr>
        <w:t xml:space="preserve"> function should be fail with invalid </w:t>
      </w:r>
      <w:r w:rsidR="0083415A">
        <w:rPr>
          <w:rFonts w:ascii="Segoe UI" w:hAnsi="Segoe UI" w:cs="Segoe UI"/>
          <w:color w:val="333333"/>
        </w:rPr>
        <w:t>username and password</w:t>
      </w:r>
      <w:r>
        <w:rPr>
          <w:rFonts w:ascii="Segoe UI" w:hAnsi="Segoe UI" w:cs="Segoe UI"/>
          <w:color w:val="333333"/>
        </w:rPr>
        <w:t>.</w:t>
      </w:r>
    </w:p>
    <w:p w14:paraId="69925871" w14:textId="77777777" w:rsidR="00971F5A" w:rsidRDefault="00971F5A" w:rsidP="00BA086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14:paraId="2E57DD4A" w14:textId="7BD12B7B" w:rsidR="00971F5A" w:rsidRDefault="00971F5A">
      <w:pPr>
        <w:spacing w:line="276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color w:val="333333"/>
        </w:rPr>
        <w:br w:type="page"/>
      </w:r>
    </w:p>
    <w:p w14:paraId="227E1874" w14:textId="51DE74F8" w:rsidR="00971F5A" w:rsidRDefault="00971F5A" w:rsidP="00971F5A">
      <w:pPr>
        <w:pStyle w:val="Heading2"/>
      </w:pPr>
      <w:r>
        <w:lastRenderedPageBreak/>
        <w:t>FUNCTIONALITY TESTS</w:t>
      </w:r>
    </w:p>
    <w:p w14:paraId="60094289" w14:textId="77777777" w:rsidR="00BA086F" w:rsidRDefault="00BA086F" w:rsidP="00BA086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tbl>
      <w:tblPr>
        <w:tblpPr w:leftFromText="180" w:rightFromText="180" w:vertAnchor="text" w:horzAnchor="page" w:tblpX="910" w:tblpY="297"/>
        <w:tblW w:w="10527" w:type="dxa"/>
        <w:tblLook w:val="04A0" w:firstRow="1" w:lastRow="0" w:firstColumn="1" w:lastColumn="0" w:noHBand="0" w:noVBand="1"/>
      </w:tblPr>
      <w:tblGrid>
        <w:gridCol w:w="1138"/>
        <w:gridCol w:w="1961"/>
        <w:gridCol w:w="184"/>
        <w:gridCol w:w="2324"/>
        <w:gridCol w:w="190"/>
        <w:gridCol w:w="704"/>
        <w:gridCol w:w="139"/>
        <w:gridCol w:w="700"/>
        <w:gridCol w:w="141"/>
        <w:gridCol w:w="475"/>
        <w:gridCol w:w="141"/>
        <w:gridCol w:w="361"/>
        <w:gridCol w:w="128"/>
        <w:gridCol w:w="520"/>
        <w:gridCol w:w="144"/>
        <w:gridCol w:w="432"/>
        <w:gridCol w:w="133"/>
        <w:gridCol w:w="343"/>
        <w:gridCol w:w="133"/>
        <w:gridCol w:w="61"/>
        <w:gridCol w:w="42"/>
        <w:gridCol w:w="133"/>
      </w:tblGrid>
      <w:tr w:rsidR="008B596F" w:rsidRPr="00854067" w14:paraId="13E34820" w14:textId="77777777" w:rsidTr="008B596F">
        <w:trPr>
          <w:gridAfter w:val="2"/>
          <w:wAfter w:w="175" w:type="dxa"/>
          <w:trHeight w:val="288"/>
        </w:trPr>
        <w:tc>
          <w:tcPr>
            <w:tcW w:w="309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1C3716F5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ID</w:t>
            </w:r>
          </w:p>
        </w:tc>
        <w:tc>
          <w:tcPr>
            <w:tcW w:w="25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78664F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BWAT_000</w:t>
            </w:r>
          </w:p>
        </w:tc>
        <w:tc>
          <w:tcPr>
            <w:tcW w:w="173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0DF9AC1C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Description</w:t>
            </w:r>
          </w:p>
        </w:tc>
        <w:tc>
          <w:tcPr>
            <w:tcW w:w="30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4C659F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Test the functionality of user login</w:t>
            </w:r>
          </w:p>
        </w:tc>
      </w:tr>
      <w:tr w:rsidR="008B596F" w:rsidRPr="00854067" w14:paraId="2669D11C" w14:textId="77777777" w:rsidTr="008B596F">
        <w:trPr>
          <w:gridAfter w:val="2"/>
          <w:wAfter w:w="175" w:type="dxa"/>
          <w:trHeight w:val="288"/>
        </w:trPr>
        <w:tc>
          <w:tcPr>
            <w:tcW w:w="309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1152B26B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Created By</w:t>
            </w:r>
          </w:p>
        </w:tc>
        <w:tc>
          <w:tcPr>
            <w:tcW w:w="25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36E97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173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2F0667C8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Reviewed By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81DBA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224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4F2939A4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Version</w:t>
            </w:r>
          </w:p>
        </w:tc>
        <w:tc>
          <w:tcPr>
            <w:tcW w:w="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B9536F2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0.1</w:t>
            </w:r>
          </w:p>
        </w:tc>
      </w:tr>
      <w:tr w:rsidR="008B596F" w:rsidRPr="00854067" w14:paraId="1FD32D31" w14:textId="77777777" w:rsidTr="008B596F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87E7ED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2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95740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4F829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1026D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6FF04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21A1D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0A652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98530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73D67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B96C0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D300D2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8B596F" w:rsidRPr="00854067" w14:paraId="7366BC03" w14:textId="77777777" w:rsidTr="008B596F">
        <w:trPr>
          <w:gridAfter w:val="1"/>
          <w:wAfter w:w="133" w:type="dxa"/>
          <w:trHeight w:val="288"/>
        </w:trPr>
        <w:tc>
          <w:tcPr>
            <w:tcW w:w="309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03796D6C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QA Tester’s Log</w:t>
            </w:r>
          </w:p>
        </w:tc>
        <w:tc>
          <w:tcPr>
            <w:tcW w:w="2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779AF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</w:p>
        </w:tc>
        <w:tc>
          <w:tcPr>
            <w:tcW w:w="8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42A47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6E1B9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E60D4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5910F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AE9CE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85941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4EF27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C76B27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8B596F" w:rsidRPr="00854067" w14:paraId="6CF88FB8" w14:textId="77777777" w:rsidTr="008B596F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47C13D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D2EA2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2BECA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E1F3A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0D7B9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40C45F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A6D91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A33A9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CA806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6A88D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CEFCF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8B596F" w:rsidRPr="00854067" w14:paraId="5E3C8AE8" w14:textId="77777777" w:rsidTr="008B596F">
        <w:trPr>
          <w:gridAfter w:val="2"/>
          <w:wAfter w:w="175" w:type="dxa"/>
          <w:trHeight w:val="288"/>
        </w:trPr>
        <w:tc>
          <w:tcPr>
            <w:tcW w:w="309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16AE768A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 xml:space="preserve">Tester's Name </w:t>
            </w:r>
          </w:p>
        </w:tc>
        <w:tc>
          <w:tcPr>
            <w:tcW w:w="2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0646CD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173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11D708EE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Date Tested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E5FDE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01.12.2016</w:t>
            </w:r>
          </w:p>
        </w:tc>
        <w:tc>
          <w:tcPr>
            <w:tcW w:w="1224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68306D1C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(Pass/Fail/Not Executed)</w:t>
            </w:r>
          </w:p>
        </w:tc>
        <w:tc>
          <w:tcPr>
            <w:tcW w:w="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6C47C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8B596F" w:rsidRPr="00854067" w14:paraId="459FBD4B" w14:textId="77777777" w:rsidTr="008B596F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9D985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2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AAB18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28126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168F2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93D318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62EFD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56FB5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B5DC1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87747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4A12F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A83900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8B596F" w:rsidRPr="00854067" w14:paraId="04D14DEA" w14:textId="77777777" w:rsidTr="008B596F">
        <w:trPr>
          <w:gridAfter w:val="2"/>
          <w:wAfter w:w="175" w:type="dxa"/>
          <w:trHeight w:val="288"/>
        </w:trPr>
        <w:tc>
          <w:tcPr>
            <w:tcW w:w="113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1C2DCFAC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5502" w:type="dxa"/>
            <w:gridSpan w:val="6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484C2C4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Prerequisites: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0A568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29465635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2255" w:type="dxa"/>
            <w:gridSpan w:val="9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0A65F76A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Data</w:t>
            </w:r>
          </w:p>
        </w:tc>
      </w:tr>
      <w:tr w:rsidR="008B596F" w:rsidRPr="00854067" w14:paraId="62AFAA56" w14:textId="77777777" w:rsidTr="008B596F">
        <w:trPr>
          <w:gridAfter w:val="2"/>
          <w:wAfter w:w="175" w:type="dxa"/>
          <w:trHeight w:val="288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6CA85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55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B43937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Access to Chrome Browser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3D835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A524D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25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844749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proofErr w:type="spellStart"/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Userid</w:t>
            </w:r>
            <w:proofErr w:type="spellEnd"/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 = ozkuran@gmail.com</w:t>
            </w:r>
          </w:p>
        </w:tc>
      </w:tr>
      <w:tr w:rsidR="008B596F" w:rsidRPr="00854067" w14:paraId="4837CC62" w14:textId="77777777" w:rsidTr="008B596F">
        <w:trPr>
          <w:gridAfter w:val="2"/>
          <w:wAfter w:w="175" w:type="dxa"/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697F6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55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A06F5D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D290F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6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7D2255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25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9AD059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 = 123456</w:t>
            </w:r>
          </w:p>
        </w:tc>
      </w:tr>
      <w:tr w:rsidR="008B596F" w:rsidRPr="00854067" w14:paraId="4A7AE5CB" w14:textId="77777777" w:rsidTr="008B596F">
        <w:trPr>
          <w:gridAfter w:val="2"/>
          <w:wAfter w:w="175" w:type="dxa"/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8B494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55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24579A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416D82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6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307C3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225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1DC77E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8B596F" w:rsidRPr="00854067" w14:paraId="39D34DDB" w14:textId="77777777" w:rsidTr="008B596F">
        <w:trPr>
          <w:gridAfter w:val="2"/>
          <w:wAfter w:w="175" w:type="dxa"/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E7F5A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55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F87B08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4CBDC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6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5D6467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225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E1A713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8B596F" w:rsidRPr="00854067" w14:paraId="41A1C0F0" w14:textId="77777777" w:rsidTr="008B596F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EAF1C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2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70BC3C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21567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2BCE75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C47A2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74BF42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A23A9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6FEAF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555D1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AA0F64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D2859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8B596F" w:rsidRPr="00854067" w14:paraId="1395609B" w14:textId="77777777" w:rsidTr="008B596F">
        <w:trPr>
          <w:trHeight w:val="288"/>
        </w:trPr>
        <w:tc>
          <w:tcPr>
            <w:tcW w:w="113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75739286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Test Scenario</w:t>
            </w:r>
          </w:p>
        </w:tc>
        <w:tc>
          <w:tcPr>
            <w:tcW w:w="55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908A0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Verify that user can login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CDC55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7D8C9D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80D72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8A0E8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1E3F6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31BA0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79900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8B596F" w:rsidRPr="00854067" w14:paraId="1FFFA323" w14:textId="77777777" w:rsidTr="008B596F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D859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B776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D745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751E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CDE5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CDC5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B08C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A441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30B3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09C2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434C" w14:textId="77777777" w:rsidR="008B596F" w:rsidRPr="00854067" w:rsidRDefault="008B596F" w:rsidP="008B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8B596F" w:rsidRPr="00854067" w14:paraId="740815BF" w14:textId="77777777" w:rsidTr="008B596F">
        <w:trPr>
          <w:gridAfter w:val="2"/>
          <w:wAfter w:w="175" w:type="dxa"/>
          <w:trHeight w:val="288"/>
        </w:trPr>
        <w:tc>
          <w:tcPr>
            <w:tcW w:w="1138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D22381A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#</w:t>
            </w:r>
          </w:p>
        </w:tc>
        <w:tc>
          <w:tcPr>
            <w:tcW w:w="4659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14CF14BD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Details</w:t>
            </w:r>
          </w:p>
        </w:tc>
        <w:tc>
          <w:tcPr>
            <w:tcW w:w="1684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675B6196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Expected Results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37BBA9E9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Actual Results</w:t>
            </w:r>
          </w:p>
        </w:tc>
        <w:tc>
          <w:tcPr>
            <w:tcW w:w="1102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35721122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Pass / Fail / Not executed / Suspended</w:t>
            </w:r>
          </w:p>
        </w:tc>
      </w:tr>
      <w:tr w:rsidR="008B596F" w:rsidRPr="00854067" w14:paraId="4980A0D9" w14:textId="77777777" w:rsidTr="008B596F">
        <w:trPr>
          <w:gridAfter w:val="2"/>
          <w:wAfter w:w="175" w:type="dxa"/>
          <w:trHeight w:val="288"/>
        </w:trPr>
        <w:tc>
          <w:tcPr>
            <w:tcW w:w="1138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5373CC4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4659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323191F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1684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487A615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1769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2FB5C13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1102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084D0C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</w:tr>
      <w:tr w:rsidR="008B596F" w:rsidRPr="00854067" w14:paraId="480387A0" w14:textId="77777777" w:rsidTr="008B596F">
        <w:trPr>
          <w:gridAfter w:val="2"/>
          <w:wAfter w:w="175" w:type="dxa"/>
          <w:trHeight w:val="84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A7765A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46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744C83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Navigate to https://en.wikipedia.org/wiki/Landscape_with_the_Fall_of_Icarus</w:t>
            </w:r>
          </w:p>
        </w:tc>
        <w:tc>
          <w:tcPr>
            <w:tcW w:w="16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8140F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Site should open</w:t>
            </w:r>
          </w:p>
        </w:tc>
        <w:tc>
          <w:tcPr>
            <w:tcW w:w="17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164E74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110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CC8B29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8B596F" w:rsidRPr="00854067" w14:paraId="23B22425" w14:textId="77777777" w:rsidTr="008B596F">
        <w:trPr>
          <w:gridAfter w:val="2"/>
          <w:wAfter w:w="175" w:type="dxa"/>
          <w:trHeight w:val="461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6D5E6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46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8AB0D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Click extension and open interface</w:t>
            </w:r>
          </w:p>
        </w:tc>
        <w:tc>
          <w:tcPr>
            <w:tcW w:w="16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6EB0A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Extension interface should be opened</w:t>
            </w:r>
          </w:p>
        </w:tc>
        <w:tc>
          <w:tcPr>
            <w:tcW w:w="17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33A5E3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110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6FEBB4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8B596F" w:rsidRPr="00854067" w14:paraId="2A76A2D7" w14:textId="77777777" w:rsidTr="008B596F">
        <w:trPr>
          <w:gridAfter w:val="2"/>
          <w:wAfter w:w="175" w:type="dxa"/>
          <w:trHeight w:val="441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16B6C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46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2C8C2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Click login/register button</w:t>
            </w:r>
          </w:p>
        </w:tc>
        <w:tc>
          <w:tcPr>
            <w:tcW w:w="16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C68A1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username password windows should be opened</w:t>
            </w:r>
          </w:p>
        </w:tc>
        <w:tc>
          <w:tcPr>
            <w:tcW w:w="17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C6E480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110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38A74A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8B596F" w:rsidRPr="00854067" w14:paraId="1E0545E1" w14:textId="77777777" w:rsidTr="008B596F">
        <w:trPr>
          <w:gridAfter w:val="2"/>
          <w:wAfter w:w="175" w:type="dxa"/>
          <w:trHeight w:val="557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1ED98" w14:textId="77777777" w:rsidR="008B596F" w:rsidRPr="00854067" w:rsidRDefault="008B596F" w:rsidP="008B59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46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4B1BD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Enter username and password and click login button</w:t>
            </w:r>
          </w:p>
        </w:tc>
        <w:tc>
          <w:tcPr>
            <w:tcW w:w="16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3917B" w14:textId="3F95394A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login w</w:t>
            </w: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ould be successful</w:t>
            </w:r>
          </w:p>
        </w:tc>
        <w:tc>
          <w:tcPr>
            <w:tcW w:w="17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20CBDD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110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39AF41" w14:textId="77777777" w:rsidR="008B596F" w:rsidRPr="00854067" w:rsidRDefault="008B596F" w:rsidP="008B596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85406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</w:tbl>
    <w:p w14:paraId="3A6C135A" w14:textId="77777777" w:rsidR="00BA086F" w:rsidRDefault="00BA086F" w:rsidP="006B22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14:paraId="3CA162BF" w14:textId="6308A590" w:rsidR="00CB11BE" w:rsidRDefault="00CB11BE" w:rsidP="00CB11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14:paraId="16561D1F" w14:textId="5C34185B" w:rsidR="000B6ACA" w:rsidRDefault="000B6ACA">
      <w:pPr>
        <w:spacing w:line="276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color w:val="333333"/>
        </w:rPr>
        <w:br w:type="page"/>
      </w:r>
    </w:p>
    <w:p w14:paraId="5597424F" w14:textId="77777777" w:rsidR="00CB11BE" w:rsidRDefault="00CB11BE" w:rsidP="00CB11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14:paraId="4E104F64" w14:textId="77777777" w:rsidR="00006C86" w:rsidRDefault="00006C86" w:rsidP="009A1A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2"/>
        <w:gridCol w:w="2243"/>
        <w:gridCol w:w="16"/>
        <w:gridCol w:w="2242"/>
        <w:gridCol w:w="16"/>
        <w:gridCol w:w="821"/>
        <w:gridCol w:w="13"/>
        <w:gridCol w:w="805"/>
        <w:gridCol w:w="12"/>
        <w:gridCol w:w="519"/>
        <w:gridCol w:w="12"/>
        <w:gridCol w:w="408"/>
        <w:gridCol w:w="14"/>
        <w:gridCol w:w="614"/>
        <w:gridCol w:w="13"/>
        <w:gridCol w:w="536"/>
        <w:gridCol w:w="7"/>
        <w:gridCol w:w="313"/>
        <w:gridCol w:w="8"/>
        <w:gridCol w:w="350"/>
        <w:gridCol w:w="6"/>
      </w:tblGrid>
      <w:tr w:rsidR="000B6ACA" w:rsidRPr="000B6ACA" w14:paraId="4E7D4764" w14:textId="77777777" w:rsidTr="000B6ACA">
        <w:trPr>
          <w:gridAfter w:val="1"/>
          <w:wAfter w:w="7" w:type="pct"/>
          <w:trHeight w:val="300"/>
        </w:trPr>
        <w:tc>
          <w:tcPr>
            <w:tcW w:w="1309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36CF6AFE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ID</w:t>
            </w:r>
          </w:p>
        </w:tc>
        <w:tc>
          <w:tcPr>
            <w:tcW w:w="97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485722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BWAT_001</w:t>
            </w:r>
          </w:p>
        </w:tc>
        <w:tc>
          <w:tcPr>
            <w:tcW w:w="916" w:type="pct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48438A6B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Description</w:t>
            </w:r>
          </w:p>
        </w:tc>
        <w:tc>
          <w:tcPr>
            <w:tcW w:w="1792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220742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Test the functionality of text annotation</w:t>
            </w:r>
          </w:p>
        </w:tc>
      </w:tr>
      <w:tr w:rsidR="000B6ACA" w:rsidRPr="000B6ACA" w14:paraId="4305D003" w14:textId="77777777" w:rsidTr="000B6ACA">
        <w:trPr>
          <w:gridAfter w:val="1"/>
          <w:wAfter w:w="7" w:type="pct"/>
          <w:trHeight w:val="300"/>
        </w:trPr>
        <w:tc>
          <w:tcPr>
            <w:tcW w:w="1309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3728AE0E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Created By</w:t>
            </w:r>
          </w:p>
        </w:tc>
        <w:tc>
          <w:tcPr>
            <w:tcW w:w="97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A2A0D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916" w:type="pct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511BFBD4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Reviewed By</w:t>
            </w:r>
          </w:p>
        </w:tc>
        <w:tc>
          <w:tcPr>
            <w:tcW w:w="60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98DC51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667" w:type="pct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3848E345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Version</w:t>
            </w:r>
          </w:p>
        </w:tc>
        <w:tc>
          <w:tcPr>
            <w:tcW w:w="51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F43B1B8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0.1</w:t>
            </w:r>
          </w:p>
        </w:tc>
      </w:tr>
      <w:tr w:rsidR="000B6ACA" w:rsidRPr="000B6ACA" w14:paraId="1DD5EC64" w14:textId="77777777" w:rsidTr="000B6ACA">
        <w:trPr>
          <w:trHeight w:val="300"/>
        </w:trPr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9D9B5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F1CDB3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6CF072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10388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15924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580AA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5B148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EE17B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D3315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8D68CD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A2E7A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B6ACA" w:rsidRPr="000B6ACA" w14:paraId="651CCFF0" w14:textId="77777777" w:rsidTr="000B6ACA">
        <w:trPr>
          <w:gridAfter w:val="1"/>
          <w:wAfter w:w="7" w:type="pct"/>
          <w:trHeight w:val="300"/>
        </w:trPr>
        <w:tc>
          <w:tcPr>
            <w:tcW w:w="1309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32DA8BA6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QA Tester’s Log</w:t>
            </w: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C388C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21327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56CCC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BBFB4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61DF5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7F102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5AB9F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5E10F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07BE50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B6ACA" w:rsidRPr="000B6ACA" w14:paraId="748B125F" w14:textId="77777777" w:rsidTr="000B6ACA">
        <w:trPr>
          <w:trHeight w:val="300"/>
        </w:trPr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211F7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7FA29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4D109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740D75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4E40D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D7016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1B9A8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C4EAE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032B3A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E0486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041D9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B6ACA" w:rsidRPr="000B6ACA" w14:paraId="4EF4D51F" w14:textId="77777777" w:rsidTr="000B6ACA">
        <w:trPr>
          <w:gridAfter w:val="1"/>
          <w:wAfter w:w="7" w:type="pct"/>
          <w:trHeight w:val="300"/>
        </w:trPr>
        <w:tc>
          <w:tcPr>
            <w:tcW w:w="1309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164CBFF9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 xml:space="preserve">Tester's Name </w:t>
            </w:r>
          </w:p>
        </w:tc>
        <w:tc>
          <w:tcPr>
            <w:tcW w:w="9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D77DF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916" w:type="pct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179C5345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Date Tested</w:t>
            </w:r>
          </w:p>
        </w:tc>
        <w:tc>
          <w:tcPr>
            <w:tcW w:w="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334CD0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01.12.2016</w:t>
            </w:r>
          </w:p>
        </w:tc>
        <w:tc>
          <w:tcPr>
            <w:tcW w:w="667" w:type="pct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4216C418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(Pass/Fail/Not Executed)</w:t>
            </w:r>
          </w:p>
        </w:tc>
        <w:tc>
          <w:tcPr>
            <w:tcW w:w="5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DA235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0B6ACA" w:rsidRPr="000B6ACA" w14:paraId="0D5F18A5" w14:textId="77777777" w:rsidTr="000B6ACA">
        <w:trPr>
          <w:trHeight w:val="300"/>
        </w:trPr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0E87F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408A2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CC070A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702D2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3F341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7CA99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41C16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63CED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C2E23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2A69E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ED431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B6ACA" w:rsidRPr="000B6ACA" w14:paraId="538A097C" w14:textId="77777777" w:rsidTr="000B6ACA">
        <w:trPr>
          <w:trHeight w:val="300"/>
        </w:trPr>
        <w:tc>
          <w:tcPr>
            <w:tcW w:w="340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1441384D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2410" w:type="pct"/>
            <w:gridSpan w:val="6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519AAF4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Prerequisites: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02955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40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3AFE81CA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1452" w:type="pct"/>
            <w:gridSpan w:val="10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50C5E90A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Data</w:t>
            </w:r>
          </w:p>
        </w:tc>
      </w:tr>
      <w:tr w:rsidR="000B6ACA" w:rsidRPr="000B6ACA" w14:paraId="40D688C4" w14:textId="77777777" w:rsidTr="000B6ACA">
        <w:trPr>
          <w:trHeight w:val="300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9AC69E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4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C27CCE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Access to Chrome Browser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AC9C6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B69BB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452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F3D245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proofErr w:type="spellStart"/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Userid</w:t>
            </w:r>
            <w:proofErr w:type="spellEnd"/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 = ozkuran@gmail.com</w:t>
            </w:r>
          </w:p>
        </w:tc>
      </w:tr>
      <w:tr w:rsidR="000B6ACA" w:rsidRPr="000B6ACA" w14:paraId="0CEFDB56" w14:textId="77777777" w:rsidTr="000B6ACA">
        <w:trPr>
          <w:trHeight w:val="30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9B008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4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F2DACF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C0D7A5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1DACDE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452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7D9CA9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 = 123456</w:t>
            </w:r>
          </w:p>
        </w:tc>
      </w:tr>
      <w:tr w:rsidR="000B6ACA" w:rsidRPr="000B6ACA" w14:paraId="7231036D" w14:textId="77777777" w:rsidTr="000B6ACA">
        <w:trPr>
          <w:trHeight w:val="30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E20D8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24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FEFDEC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01F73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35B03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452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E772EE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0B6ACA" w:rsidRPr="000B6ACA" w14:paraId="53186944" w14:textId="77777777" w:rsidTr="000B6ACA">
        <w:trPr>
          <w:trHeight w:val="30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D6D2C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24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32257F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D56448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5149D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452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A4D1FB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0B6ACA" w:rsidRPr="000B6ACA" w14:paraId="441EB1BF" w14:textId="77777777" w:rsidTr="000B6ACA">
        <w:trPr>
          <w:trHeight w:val="300"/>
        </w:trPr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B42CC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E77EE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9BCDEA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74594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501C1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10B6C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024ED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557C9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5A2FE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AD68C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957E65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B6ACA" w:rsidRPr="000B6ACA" w14:paraId="0F6264EF" w14:textId="77777777" w:rsidTr="000B6ACA">
        <w:trPr>
          <w:trHeight w:val="300"/>
        </w:trPr>
        <w:tc>
          <w:tcPr>
            <w:tcW w:w="340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6895CA0C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Test Scenario</w:t>
            </w:r>
          </w:p>
        </w:tc>
        <w:tc>
          <w:tcPr>
            <w:tcW w:w="3832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50A25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Verify on entering valid </w:t>
            </w:r>
            <w:proofErr w:type="spellStart"/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userid</w:t>
            </w:r>
            <w:proofErr w:type="spellEnd"/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 and password, the customer can login</w:t>
            </w:r>
          </w:p>
        </w:tc>
        <w:tc>
          <w:tcPr>
            <w:tcW w:w="3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31AD7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96513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761DE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B6ACA" w:rsidRPr="000B6ACA" w14:paraId="638CDF56" w14:textId="77777777" w:rsidTr="000B6ACA">
        <w:trPr>
          <w:trHeight w:val="300"/>
        </w:trPr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CBDD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A91E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907B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9B72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44C5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2A30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2737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302A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842A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0EFA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9736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B6ACA" w:rsidRPr="000B6ACA" w14:paraId="67E83698" w14:textId="77777777" w:rsidTr="000B6ACA">
        <w:trPr>
          <w:trHeight w:val="300"/>
        </w:trPr>
        <w:tc>
          <w:tcPr>
            <w:tcW w:w="340" w:type="pct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E60D596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#</w:t>
            </w:r>
          </w:p>
        </w:tc>
        <w:tc>
          <w:tcPr>
            <w:tcW w:w="1952" w:type="pct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53EEB22F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Details</w:t>
            </w:r>
          </w:p>
        </w:tc>
        <w:tc>
          <w:tcPr>
            <w:tcW w:w="916" w:type="pct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073694FC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Expected Results</w:t>
            </w:r>
          </w:p>
        </w:tc>
        <w:tc>
          <w:tcPr>
            <w:tcW w:w="964" w:type="pct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53FE4E34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Actual Results</w:t>
            </w:r>
          </w:p>
        </w:tc>
        <w:tc>
          <w:tcPr>
            <w:tcW w:w="828" w:type="pct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5E0B05BE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Pass / Fail / Not executed / Suspended</w:t>
            </w:r>
          </w:p>
        </w:tc>
      </w:tr>
      <w:tr w:rsidR="000B6ACA" w:rsidRPr="000B6ACA" w14:paraId="5EB6BF71" w14:textId="77777777" w:rsidTr="000B6ACA">
        <w:trPr>
          <w:trHeight w:val="300"/>
        </w:trPr>
        <w:tc>
          <w:tcPr>
            <w:tcW w:w="340" w:type="pct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28346A0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1952" w:type="pct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1394710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916" w:type="pct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D67E99B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964" w:type="pct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679D35F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828" w:type="pct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AAECB37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</w:tr>
      <w:tr w:rsidR="000B6ACA" w:rsidRPr="000B6ACA" w14:paraId="6C08728F" w14:textId="77777777" w:rsidTr="000B6ACA">
        <w:trPr>
          <w:trHeight w:val="880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DB3050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95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933DF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Navigate to https://en.wikipedia.org/wiki/Landscape_with_the_Fall_of_Icarus</w:t>
            </w:r>
          </w:p>
        </w:tc>
        <w:tc>
          <w:tcPr>
            <w:tcW w:w="91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A7BE70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Site should be opened</w:t>
            </w:r>
          </w:p>
        </w:tc>
        <w:tc>
          <w:tcPr>
            <w:tcW w:w="964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41B304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2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7D829B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0B6ACA" w:rsidRPr="000B6ACA" w14:paraId="03445507" w14:textId="77777777" w:rsidTr="000B6ACA">
        <w:trPr>
          <w:trHeight w:val="48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FDAA0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95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2FD93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Select a text to annotate</w:t>
            </w:r>
          </w:p>
        </w:tc>
        <w:tc>
          <w:tcPr>
            <w:tcW w:w="91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6B4E3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Text should be able to selected</w:t>
            </w:r>
          </w:p>
        </w:tc>
        <w:tc>
          <w:tcPr>
            <w:tcW w:w="964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A6430E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2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673AB7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0B6ACA" w:rsidRPr="000B6ACA" w14:paraId="0CCF6FB6" w14:textId="77777777" w:rsidTr="000B6ACA">
        <w:trPr>
          <w:trHeight w:val="46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E9926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95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63C11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box should be opened</w:t>
            </w:r>
          </w:p>
        </w:tc>
        <w:tc>
          <w:tcPr>
            <w:tcW w:w="91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B5348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box should be opened</w:t>
            </w:r>
          </w:p>
        </w:tc>
        <w:tc>
          <w:tcPr>
            <w:tcW w:w="964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B6DBB5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2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176D78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0B6ACA" w:rsidRPr="000B6ACA" w14:paraId="64212D9A" w14:textId="77777777" w:rsidTr="000B6ACA">
        <w:trPr>
          <w:trHeight w:val="43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D47CD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95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83D2A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Annotation could be entered to the annotation box</w:t>
            </w:r>
          </w:p>
        </w:tc>
        <w:tc>
          <w:tcPr>
            <w:tcW w:w="91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F6F38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Annotation could be entered to the annotation box</w:t>
            </w:r>
          </w:p>
        </w:tc>
        <w:tc>
          <w:tcPr>
            <w:tcW w:w="964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2A6DAA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2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BE070D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0B6ACA" w:rsidRPr="000B6ACA" w14:paraId="0AA53ED1" w14:textId="77777777" w:rsidTr="000B6ACA">
        <w:trPr>
          <w:trHeight w:val="58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DF4968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195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0FFA29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Annotation could be entered by pressing ok</w:t>
            </w:r>
          </w:p>
        </w:tc>
        <w:tc>
          <w:tcPr>
            <w:tcW w:w="91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CFFDE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Annotation could be entered by pressing ok</w:t>
            </w:r>
          </w:p>
        </w:tc>
        <w:tc>
          <w:tcPr>
            <w:tcW w:w="964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F09CA0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2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B569B6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</w:tbl>
    <w:p w14:paraId="688542BE" w14:textId="77777777" w:rsidR="009A1A78" w:rsidRDefault="009A1A78" w:rsidP="009A1A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14:paraId="27753C1B" w14:textId="7BED30BC" w:rsidR="000B6ACA" w:rsidRDefault="000B6ACA">
      <w:pPr>
        <w:spacing w:line="276" w:lineRule="auto"/>
        <w:rPr>
          <w:rFonts w:asciiTheme="majorHAnsi" w:eastAsiaTheme="majorEastAsia" w:hAnsiTheme="majorHAnsi" w:cstheme="majorBidi"/>
          <w:bCs/>
          <w:caps/>
          <w:color w:val="7A7A7A" w:themeColor="accent1"/>
          <w:sz w:val="28"/>
          <w:szCs w:val="28"/>
        </w:rPr>
      </w:pPr>
      <w:r>
        <w:br w:type="page"/>
      </w:r>
    </w:p>
    <w:p w14:paraId="55739262" w14:textId="77777777" w:rsidR="002A78C6" w:rsidRDefault="002A78C6" w:rsidP="00F97079">
      <w:pPr>
        <w:pStyle w:val="Heading1"/>
      </w:pPr>
    </w:p>
    <w:p w14:paraId="614668CA" w14:textId="77777777" w:rsidR="000B6ACA" w:rsidRDefault="000B6ACA" w:rsidP="000B6ACA"/>
    <w:p w14:paraId="652EEE43" w14:textId="77777777" w:rsidR="000B6ACA" w:rsidRPr="000B6ACA" w:rsidRDefault="000B6ACA" w:rsidP="000B6ACA"/>
    <w:p w14:paraId="4DC39DA1" w14:textId="77777777" w:rsidR="000B6ACA" w:rsidRDefault="000B6ACA" w:rsidP="000B6ACA"/>
    <w:tbl>
      <w:tblPr>
        <w:tblW w:w="5000" w:type="pct"/>
        <w:tblLook w:val="04A0" w:firstRow="1" w:lastRow="0" w:firstColumn="1" w:lastColumn="0" w:noHBand="0" w:noVBand="1"/>
      </w:tblPr>
      <w:tblGrid>
        <w:gridCol w:w="1102"/>
        <w:gridCol w:w="2258"/>
        <w:gridCol w:w="2259"/>
        <w:gridCol w:w="818"/>
        <w:gridCol w:w="819"/>
        <w:gridCol w:w="528"/>
        <w:gridCol w:w="419"/>
        <w:gridCol w:w="625"/>
        <w:gridCol w:w="549"/>
        <w:gridCol w:w="307"/>
        <w:gridCol w:w="386"/>
      </w:tblGrid>
      <w:tr w:rsidR="000B6ACA" w:rsidRPr="000B6ACA" w14:paraId="6A75AD01" w14:textId="77777777" w:rsidTr="000B6ACA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748289CF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ID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DBCEA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BWAT_002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11753A72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Description</w:t>
            </w:r>
          </w:p>
        </w:tc>
        <w:tc>
          <w:tcPr>
            <w:tcW w:w="175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4FEE4C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Test the functionality of image annotation</w:t>
            </w:r>
          </w:p>
        </w:tc>
      </w:tr>
      <w:tr w:rsidR="000B6ACA" w:rsidRPr="000B6ACA" w14:paraId="55344B74" w14:textId="77777777" w:rsidTr="000B6ACA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3F7ADF92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Created By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FC691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0ED1A369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Reviewed By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76BADA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65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34EB1084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Version</w:t>
            </w:r>
          </w:p>
        </w:tc>
        <w:tc>
          <w:tcPr>
            <w:tcW w:w="5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8E57132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0.1</w:t>
            </w:r>
          </w:p>
        </w:tc>
      </w:tr>
      <w:tr w:rsidR="000B6ACA" w:rsidRPr="000B6ACA" w14:paraId="5D919C0D" w14:textId="77777777" w:rsidTr="000B6ACA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F7522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D8AF1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48277A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F4AB0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113D6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2C0AC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066EB6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D208FF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FE00C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31C29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BF562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B6ACA" w:rsidRPr="000B6ACA" w14:paraId="5ACCA50C" w14:textId="77777777" w:rsidTr="000B6ACA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361C7B56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QA Tester’s Log</w:t>
            </w: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B45932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ED3E5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3AE11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598CA8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5D1A3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8346E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02E1C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F5D351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8C0E3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B6ACA" w:rsidRPr="000B6ACA" w14:paraId="42BC8B50" w14:textId="77777777" w:rsidTr="000B6ACA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49C5E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FA847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77573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18576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9BAAF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8BBBF7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B6DE42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93045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D7392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87AFB2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C105C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B6ACA" w:rsidRPr="000B6ACA" w14:paraId="796B736B" w14:textId="77777777" w:rsidTr="000B6ACA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5639597F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 xml:space="preserve">Tester's Name 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B4A61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4D16500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Date Tested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C6AEC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01.12.2016</w:t>
            </w:r>
          </w:p>
        </w:tc>
        <w:tc>
          <w:tcPr>
            <w:tcW w:w="65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D3EA2DF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(Pass/Fail/Not Executed)</w:t>
            </w: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B1542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0B6ACA" w:rsidRPr="000B6ACA" w14:paraId="53D1AA92" w14:textId="77777777" w:rsidTr="000B6ACA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7C609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50BFB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96551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092B1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867F7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95C80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E7863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D384B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57648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97643F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DB8A6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B6ACA" w:rsidRPr="000B6ACA" w14:paraId="1014531F" w14:textId="77777777" w:rsidTr="000B6ACA">
        <w:trPr>
          <w:trHeight w:val="300"/>
        </w:trPr>
        <w:tc>
          <w:tcPr>
            <w:tcW w:w="4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D897D08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2354" w:type="pct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0E8E5528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Prerequisites: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58A52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23781467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1418" w:type="pct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50B37820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Data</w:t>
            </w:r>
          </w:p>
        </w:tc>
      </w:tr>
      <w:tr w:rsidR="000B6ACA" w:rsidRPr="000B6ACA" w14:paraId="6B9C05B9" w14:textId="77777777" w:rsidTr="000B6ACA">
        <w:trPr>
          <w:trHeight w:val="30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58A86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6034B6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Access to Chrome Browser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2F1AC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E3F3A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1C9C11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proofErr w:type="spellStart"/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Userid</w:t>
            </w:r>
            <w:proofErr w:type="spellEnd"/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 = ozkuran@gmail.com</w:t>
            </w:r>
          </w:p>
        </w:tc>
      </w:tr>
      <w:tr w:rsidR="000B6ACA" w:rsidRPr="000B6ACA" w14:paraId="194B73D4" w14:textId="77777777" w:rsidTr="000B6ACA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48A55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8BD018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B142A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017B62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E71634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 = 123456</w:t>
            </w:r>
          </w:p>
        </w:tc>
      </w:tr>
      <w:tr w:rsidR="000B6ACA" w:rsidRPr="000B6ACA" w14:paraId="16984C8C" w14:textId="77777777" w:rsidTr="000B6ACA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74290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B18825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0DAC5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57D9F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013699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0B6ACA" w:rsidRPr="000B6ACA" w14:paraId="589BCCB7" w14:textId="77777777" w:rsidTr="000B6ACA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D5CD7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9F96F8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F9378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9213C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FCCEF2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0B6ACA" w:rsidRPr="000B6ACA" w14:paraId="14241D52" w14:textId="77777777" w:rsidTr="000B6ACA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96829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DEB60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B8CBB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02A705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E306D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4959E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CCE4D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33C36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B9AE18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8BDB1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1E328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B6ACA" w:rsidRPr="000B6ACA" w14:paraId="42783639" w14:textId="77777777" w:rsidTr="000B6ACA">
        <w:trPr>
          <w:trHeight w:val="300"/>
        </w:trPr>
        <w:tc>
          <w:tcPr>
            <w:tcW w:w="4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48859793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Test Scenario</w:t>
            </w:r>
          </w:p>
        </w:tc>
        <w:tc>
          <w:tcPr>
            <w:tcW w:w="313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4B280" w14:textId="06BF0F5B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Verify that image annot</w:t>
            </w: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ation is possible.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0B902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9659C4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FE9E73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119158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01C891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B6ACA" w:rsidRPr="000B6ACA" w14:paraId="03BE0821" w14:textId="77777777" w:rsidTr="000B6ACA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F07E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C5B3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3926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2778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F712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242A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22B2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CC6C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2932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3476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6FC7" w14:textId="77777777" w:rsidR="000B6ACA" w:rsidRPr="000B6ACA" w:rsidRDefault="000B6ACA" w:rsidP="000B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B6ACA" w:rsidRPr="000B6ACA" w14:paraId="3F10A51A" w14:textId="77777777" w:rsidTr="000B6ACA">
        <w:trPr>
          <w:trHeight w:val="300"/>
        </w:trPr>
        <w:tc>
          <w:tcPr>
            <w:tcW w:w="448" w:type="pct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C4A7D81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#</w:t>
            </w:r>
          </w:p>
        </w:tc>
        <w:tc>
          <w:tcPr>
            <w:tcW w:w="1907" w:type="pct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40BD9B73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Details</w:t>
            </w:r>
          </w:p>
        </w:tc>
        <w:tc>
          <w:tcPr>
            <w:tcW w:w="895" w:type="pct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45015F99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Expected Results</w:t>
            </w:r>
          </w:p>
        </w:tc>
        <w:tc>
          <w:tcPr>
            <w:tcW w:w="942" w:type="pct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60BD3BBC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Actual Results</w:t>
            </w:r>
          </w:p>
        </w:tc>
        <w:tc>
          <w:tcPr>
            <w:tcW w:w="809" w:type="pct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56A97C41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Pass / Fail / Not executed / Suspended</w:t>
            </w:r>
          </w:p>
        </w:tc>
      </w:tr>
      <w:tr w:rsidR="000B6ACA" w:rsidRPr="000B6ACA" w14:paraId="4B9A292D" w14:textId="77777777" w:rsidTr="000B6ACA">
        <w:trPr>
          <w:trHeight w:val="300"/>
        </w:trPr>
        <w:tc>
          <w:tcPr>
            <w:tcW w:w="448" w:type="pct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C9AA7F7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1907" w:type="pct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42AA08C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895" w:type="pct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25DF168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942" w:type="pct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902CE63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809" w:type="pct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BB4A13B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</w:tr>
      <w:tr w:rsidR="000B6ACA" w:rsidRPr="000B6ACA" w14:paraId="77A1B2C7" w14:textId="77777777" w:rsidTr="000B6ACA">
        <w:trPr>
          <w:trHeight w:val="88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A8DE5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26F46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Navigate to https://en.wikipedia.org/wiki/Landscape_with_the_Fall_of_Icarus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38541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Site should open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DBEAA1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C4D811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0B6ACA" w:rsidRPr="000B6ACA" w14:paraId="4CC2F794" w14:textId="77777777" w:rsidTr="000B6ACA">
        <w:trPr>
          <w:trHeight w:val="48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47BC0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C3E1A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Select a part of an image to annotate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764FA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 part of the image should be able to selected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39BCA3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068FAF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0B6ACA" w:rsidRPr="000B6ACA" w14:paraId="3E667A38" w14:textId="77777777" w:rsidTr="000B6ACA">
        <w:trPr>
          <w:trHeight w:val="46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0BBC9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0F1C0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box should be opened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572398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box should be opened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FD7E0D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D9678D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0B6ACA" w:rsidRPr="000B6ACA" w14:paraId="187689C4" w14:textId="77777777" w:rsidTr="000B6ACA">
        <w:trPr>
          <w:trHeight w:val="43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B82B1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1C406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Annotation could be entered to the annotation box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A009B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Annotation could be entered to the annotation box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061FC4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FD536F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0B6ACA" w:rsidRPr="000B6ACA" w14:paraId="3452A310" w14:textId="77777777" w:rsidTr="000B6ACA">
        <w:trPr>
          <w:trHeight w:val="58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FDFC6" w14:textId="77777777" w:rsidR="000B6ACA" w:rsidRPr="000B6ACA" w:rsidRDefault="000B6ACA" w:rsidP="000B6A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871EB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Annotation could be entered by pressing ok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706B0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Annotation could be entered by pressing ok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1837E5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25419A" w14:textId="77777777" w:rsidR="000B6ACA" w:rsidRPr="000B6ACA" w:rsidRDefault="000B6ACA" w:rsidP="000B6ACA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0B6ACA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</w:tbl>
    <w:p w14:paraId="64831622" w14:textId="77777777" w:rsidR="000B6ACA" w:rsidRDefault="000B6ACA" w:rsidP="000B6ACA"/>
    <w:p w14:paraId="6D932A56" w14:textId="41CC1D47" w:rsidR="003A2E89" w:rsidRDefault="003A2E89">
      <w:pPr>
        <w:spacing w:line="276" w:lineRule="auto"/>
      </w:pPr>
      <w:r>
        <w:br w:type="page"/>
      </w:r>
    </w:p>
    <w:p w14:paraId="4E8C0655" w14:textId="77777777" w:rsidR="003A2E89" w:rsidRDefault="003A2E89" w:rsidP="000B6ACA"/>
    <w:p w14:paraId="535C29EF" w14:textId="77777777" w:rsidR="00435768" w:rsidRDefault="00435768" w:rsidP="000B6ACA"/>
    <w:p w14:paraId="6CDBC70A" w14:textId="77777777" w:rsidR="003A2E89" w:rsidRDefault="003A2E89" w:rsidP="000B6ACA"/>
    <w:tbl>
      <w:tblPr>
        <w:tblW w:w="5000" w:type="pct"/>
        <w:tblLook w:val="04A0" w:firstRow="1" w:lastRow="0" w:firstColumn="1" w:lastColumn="0" w:noHBand="0" w:noVBand="1"/>
      </w:tblPr>
      <w:tblGrid>
        <w:gridCol w:w="1102"/>
        <w:gridCol w:w="2258"/>
        <w:gridCol w:w="2259"/>
        <w:gridCol w:w="818"/>
        <w:gridCol w:w="819"/>
        <w:gridCol w:w="528"/>
        <w:gridCol w:w="419"/>
        <w:gridCol w:w="625"/>
        <w:gridCol w:w="549"/>
        <w:gridCol w:w="307"/>
        <w:gridCol w:w="386"/>
      </w:tblGrid>
      <w:tr w:rsidR="00435768" w:rsidRPr="00435768" w14:paraId="6D7496FC" w14:textId="77777777" w:rsidTr="00435768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7971E38F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ID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3DB7D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BWAT_003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5D780BAC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Description</w:t>
            </w:r>
          </w:p>
        </w:tc>
        <w:tc>
          <w:tcPr>
            <w:tcW w:w="175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64A757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Test the functionality of editing text annotation</w:t>
            </w:r>
          </w:p>
        </w:tc>
      </w:tr>
      <w:tr w:rsidR="00435768" w:rsidRPr="00435768" w14:paraId="3B08AC66" w14:textId="77777777" w:rsidTr="00435768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2CD12E58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Created By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BB5EA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40AECAF1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Reviewed By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AC5FFD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65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4BEB179E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Version</w:t>
            </w:r>
          </w:p>
        </w:tc>
        <w:tc>
          <w:tcPr>
            <w:tcW w:w="5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4F5F6C5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0.1</w:t>
            </w:r>
          </w:p>
        </w:tc>
      </w:tr>
      <w:tr w:rsidR="00435768" w:rsidRPr="00435768" w14:paraId="6E850D1C" w14:textId="77777777" w:rsidTr="00435768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A8DCF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F265A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F109A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CCFD8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E5A86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3A457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47965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1DEB9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A408A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3AC619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E905C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35768" w:rsidRPr="00435768" w14:paraId="231BB7E6" w14:textId="77777777" w:rsidTr="00435768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0154D666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QA Tester’s Log</w:t>
            </w: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1B7D6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649BB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79119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761538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8D478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BD23E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DD5569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28285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F61F4D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35768" w:rsidRPr="00435768" w14:paraId="701FFB05" w14:textId="77777777" w:rsidTr="00435768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AADBF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86543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16BF8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7DE84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02420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6C5FB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5E64E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11A0D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7124C9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D1879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0BD04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35768" w:rsidRPr="00435768" w14:paraId="7F6A4096" w14:textId="77777777" w:rsidTr="00435768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15EDF457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 xml:space="preserve">Tester's Name 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37B74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3A6406C7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Date Tested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4E0E1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01.12.2016</w:t>
            </w:r>
          </w:p>
        </w:tc>
        <w:tc>
          <w:tcPr>
            <w:tcW w:w="65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7B13D061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(Pass/Fail/Not Executed)</w:t>
            </w: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E25BB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435768" w:rsidRPr="00435768" w14:paraId="3715583D" w14:textId="77777777" w:rsidTr="00435768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CA98A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0CE19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F9369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370693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410BE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30C9C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7905E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3A52DE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9FDFF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E1CFF8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416A4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35768" w:rsidRPr="00435768" w14:paraId="72084E27" w14:textId="77777777" w:rsidTr="00435768">
        <w:trPr>
          <w:trHeight w:val="300"/>
        </w:trPr>
        <w:tc>
          <w:tcPr>
            <w:tcW w:w="4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48E6DAA6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2354" w:type="pct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5B5EFEE0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Prerequisites: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64B8C8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4111AF97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1418" w:type="pct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5E8A1303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Data</w:t>
            </w:r>
          </w:p>
        </w:tc>
      </w:tr>
      <w:tr w:rsidR="00435768" w:rsidRPr="00435768" w14:paraId="61D9106B" w14:textId="77777777" w:rsidTr="00435768">
        <w:trPr>
          <w:trHeight w:val="30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B15DE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72CE7A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Access to Chrome Browser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7D637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1E926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AA49AC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proofErr w:type="spellStart"/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Userid</w:t>
            </w:r>
            <w:proofErr w:type="spellEnd"/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 = ozkuran@gmail.com</w:t>
            </w:r>
          </w:p>
        </w:tc>
      </w:tr>
      <w:tr w:rsidR="00435768" w:rsidRPr="00435768" w14:paraId="0CDCB243" w14:textId="77777777" w:rsidTr="00435768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7B6E8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10BA8C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165A6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57483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C38BF2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 = 123456</w:t>
            </w:r>
          </w:p>
        </w:tc>
      </w:tr>
      <w:tr w:rsidR="00435768" w:rsidRPr="00435768" w14:paraId="7610193B" w14:textId="77777777" w:rsidTr="00435768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F64D2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BB93C6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20D158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C0292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CB8092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435768" w:rsidRPr="00435768" w14:paraId="6D606A3C" w14:textId="77777777" w:rsidTr="00435768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4F57A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6A2BB3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1B5ED3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11949A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7EAA84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435768" w:rsidRPr="00435768" w14:paraId="3DBF9054" w14:textId="77777777" w:rsidTr="00435768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8694C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C58DB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9B801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4CE29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5E5E5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1445B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81972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501B6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F47AF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DD0A1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97D7A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35768" w:rsidRPr="00435768" w14:paraId="74938933" w14:textId="77777777" w:rsidTr="00435768">
        <w:trPr>
          <w:trHeight w:val="300"/>
        </w:trPr>
        <w:tc>
          <w:tcPr>
            <w:tcW w:w="4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7910CCA4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Test Scenario</w:t>
            </w:r>
          </w:p>
        </w:tc>
        <w:tc>
          <w:tcPr>
            <w:tcW w:w="339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79F86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Verify that editing of text annotation is possible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F998B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23660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CC24A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65A51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35768" w:rsidRPr="00435768" w14:paraId="10A1ED83" w14:textId="77777777" w:rsidTr="00435768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5713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4A99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8921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7DA5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07CB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E351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7BD6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7951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D139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4568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8E7C" w14:textId="77777777" w:rsidR="00435768" w:rsidRPr="00435768" w:rsidRDefault="00435768" w:rsidP="0043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35768" w:rsidRPr="00435768" w14:paraId="5C42C239" w14:textId="77777777" w:rsidTr="00435768">
        <w:trPr>
          <w:trHeight w:val="300"/>
        </w:trPr>
        <w:tc>
          <w:tcPr>
            <w:tcW w:w="448" w:type="pct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F21727D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#</w:t>
            </w:r>
          </w:p>
        </w:tc>
        <w:tc>
          <w:tcPr>
            <w:tcW w:w="1907" w:type="pct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3131EC38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Details</w:t>
            </w:r>
          </w:p>
        </w:tc>
        <w:tc>
          <w:tcPr>
            <w:tcW w:w="895" w:type="pct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633FECC5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Expected Results</w:t>
            </w:r>
          </w:p>
        </w:tc>
        <w:tc>
          <w:tcPr>
            <w:tcW w:w="942" w:type="pct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66B25E6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Actual Results</w:t>
            </w:r>
          </w:p>
        </w:tc>
        <w:tc>
          <w:tcPr>
            <w:tcW w:w="809" w:type="pct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7799A458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Pass / Fail / Not executed / Suspended</w:t>
            </w:r>
          </w:p>
        </w:tc>
      </w:tr>
      <w:tr w:rsidR="00435768" w:rsidRPr="00435768" w14:paraId="30E2AF6F" w14:textId="77777777" w:rsidTr="00435768">
        <w:trPr>
          <w:trHeight w:val="300"/>
        </w:trPr>
        <w:tc>
          <w:tcPr>
            <w:tcW w:w="448" w:type="pct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821E119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1907" w:type="pct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C52E23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895" w:type="pct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587B515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942" w:type="pct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23A9B3A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809" w:type="pct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D61ED8A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</w:tr>
      <w:tr w:rsidR="00435768" w:rsidRPr="00435768" w14:paraId="6CC0EE5F" w14:textId="77777777" w:rsidTr="00435768">
        <w:trPr>
          <w:trHeight w:val="88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1092C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799A47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Navigate to https://en.wikipedia.org/wiki/Landscape_with_the_Fall_of_Icarus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05F99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Site should open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004733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B84878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435768" w:rsidRPr="00435768" w14:paraId="1A96F069" w14:textId="77777777" w:rsidTr="00435768">
        <w:trPr>
          <w:trHeight w:val="48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596FE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E5814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Move to the position of the annotation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5CDE2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should be shown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38300B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97E0C6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435768" w:rsidRPr="00435768" w14:paraId="001B1E6C" w14:textId="77777777" w:rsidTr="00435768">
        <w:trPr>
          <w:trHeight w:val="46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1B5E0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B2207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box should be opened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51D3E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box should be opened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4F9DED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6A751A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435768" w:rsidRPr="00435768" w14:paraId="0D3D807F" w14:textId="77777777" w:rsidTr="00435768">
        <w:trPr>
          <w:trHeight w:val="43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6ABCA6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3F49D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Edit the annotation 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5BF7C3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Annotation should be edited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3CCDAF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AB5DE3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435768" w:rsidRPr="00435768" w14:paraId="36C541F0" w14:textId="77777777" w:rsidTr="00435768">
        <w:trPr>
          <w:trHeight w:val="58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73B81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277E6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Updated annotation should be displayed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EA54F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Annotation should </w:t>
            </w:r>
            <w:proofErr w:type="gramStart"/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be seen as</w:t>
            </w:r>
            <w:proofErr w:type="gramEnd"/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 edited 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889566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D851C1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435768" w:rsidRPr="00435768" w14:paraId="4F7840D6" w14:textId="77777777" w:rsidTr="00435768">
        <w:trPr>
          <w:trHeight w:val="6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7F7272" w14:textId="77777777" w:rsidR="00435768" w:rsidRPr="00435768" w:rsidRDefault="00435768" w:rsidP="004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566C95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Updated version of the annotation should be displayed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082EA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Updated version of the annotation should be displayed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FB55B4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139643" w14:textId="77777777" w:rsidR="00435768" w:rsidRPr="00435768" w:rsidRDefault="00435768" w:rsidP="0043576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435768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</w:tbl>
    <w:p w14:paraId="466FB482" w14:textId="77777777" w:rsidR="003A2E89" w:rsidRDefault="003A2E89" w:rsidP="000B6ACA"/>
    <w:p w14:paraId="0DB7D62B" w14:textId="609FDDED" w:rsidR="00F305F7" w:rsidRDefault="00F305F7">
      <w:pPr>
        <w:spacing w:line="276" w:lineRule="auto"/>
      </w:pPr>
      <w:r>
        <w:br w:type="page"/>
      </w:r>
    </w:p>
    <w:p w14:paraId="7011B0AD" w14:textId="77777777" w:rsidR="00F305F7" w:rsidRDefault="00F305F7" w:rsidP="000B6ACA"/>
    <w:p w14:paraId="12D82A06" w14:textId="77777777" w:rsidR="00F305F7" w:rsidRDefault="00F305F7" w:rsidP="000B6ACA"/>
    <w:p w14:paraId="71B3C60B" w14:textId="77777777" w:rsidR="00F305F7" w:rsidRDefault="00F305F7" w:rsidP="000B6ACA"/>
    <w:tbl>
      <w:tblPr>
        <w:tblW w:w="5000" w:type="pct"/>
        <w:tblLook w:val="04A0" w:firstRow="1" w:lastRow="0" w:firstColumn="1" w:lastColumn="0" w:noHBand="0" w:noVBand="1"/>
      </w:tblPr>
      <w:tblGrid>
        <w:gridCol w:w="1102"/>
        <w:gridCol w:w="2258"/>
        <w:gridCol w:w="2259"/>
        <w:gridCol w:w="818"/>
        <w:gridCol w:w="819"/>
        <w:gridCol w:w="528"/>
        <w:gridCol w:w="419"/>
        <w:gridCol w:w="625"/>
        <w:gridCol w:w="549"/>
        <w:gridCol w:w="307"/>
        <w:gridCol w:w="386"/>
      </w:tblGrid>
      <w:tr w:rsidR="00F305F7" w:rsidRPr="00F305F7" w14:paraId="425DA901" w14:textId="77777777" w:rsidTr="00F305F7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00B52F8F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ID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E3B78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BWAT_004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6B6C3F1D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Description</w:t>
            </w:r>
          </w:p>
        </w:tc>
        <w:tc>
          <w:tcPr>
            <w:tcW w:w="175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BE1CA5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Test the delete functionality of text annotation</w:t>
            </w:r>
          </w:p>
        </w:tc>
      </w:tr>
      <w:tr w:rsidR="00F305F7" w:rsidRPr="00F305F7" w14:paraId="03324831" w14:textId="77777777" w:rsidTr="00F305F7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1E2954A5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Created By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A10A25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670EFCDD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Reviewed By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0798CE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65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4F7DED9A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Version</w:t>
            </w:r>
          </w:p>
        </w:tc>
        <w:tc>
          <w:tcPr>
            <w:tcW w:w="5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D1113D3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0.1</w:t>
            </w:r>
          </w:p>
        </w:tc>
      </w:tr>
      <w:tr w:rsidR="00F305F7" w:rsidRPr="00F305F7" w14:paraId="105A1151" w14:textId="77777777" w:rsidTr="00F305F7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83EAB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58E8CF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83101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CCB1A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89930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1979E9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66D7AE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D1310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13961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34616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4799C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05F7" w:rsidRPr="00F305F7" w14:paraId="755C776C" w14:textId="77777777" w:rsidTr="00F305F7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6A571A61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QA Tester’s Log</w:t>
            </w: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BDFCB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53F72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BFC3F1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CD1FC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09DCA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D24825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66D49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B6C0E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D0317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05F7" w:rsidRPr="00F305F7" w14:paraId="2A2BD536" w14:textId="77777777" w:rsidTr="00F305F7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5E63EA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C079B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CD266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06E18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C5CCB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0BBED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64751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ACE8F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31F83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ACBD14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E95F6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05F7" w:rsidRPr="00F305F7" w14:paraId="3E3B6767" w14:textId="77777777" w:rsidTr="00F305F7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6E9F4019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 xml:space="preserve">Tester's Name 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AE3DC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15B4549A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Date Tested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1E5E27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01.12.2016</w:t>
            </w:r>
          </w:p>
        </w:tc>
        <w:tc>
          <w:tcPr>
            <w:tcW w:w="65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20EDF94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(Pass/Fail/Not Executed)</w:t>
            </w: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3E956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305F7" w:rsidRPr="00F305F7" w14:paraId="0B5DE781" w14:textId="77777777" w:rsidTr="00F305F7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AA81F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06E9A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FCC68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1900A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FBCCE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AF756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EF898B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C512C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2B6E3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6F06C1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2F500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05F7" w:rsidRPr="00F305F7" w14:paraId="50320859" w14:textId="77777777" w:rsidTr="00F305F7">
        <w:trPr>
          <w:trHeight w:val="300"/>
        </w:trPr>
        <w:tc>
          <w:tcPr>
            <w:tcW w:w="4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C8705EC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2354" w:type="pct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52FB0234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Prerequisites: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06C12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798EA695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1418" w:type="pct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70999D3C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Data</w:t>
            </w:r>
          </w:p>
        </w:tc>
      </w:tr>
      <w:tr w:rsidR="00F305F7" w:rsidRPr="00F305F7" w14:paraId="39473CAD" w14:textId="77777777" w:rsidTr="00F305F7">
        <w:trPr>
          <w:trHeight w:val="30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771A6C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3D5DC7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Access to Chrome Browser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36C23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987A8C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A1FBD7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proofErr w:type="spellStart"/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Userid</w:t>
            </w:r>
            <w:proofErr w:type="spellEnd"/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 = ozkuran@gmail.com</w:t>
            </w:r>
          </w:p>
        </w:tc>
      </w:tr>
      <w:tr w:rsidR="00F305F7" w:rsidRPr="00F305F7" w14:paraId="56A83713" w14:textId="77777777" w:rsidTr="00F305F7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F7CF4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99A11E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6B4C5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1BE3C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BBE761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 = 123456</w:t>
            </w:r>
          </w:p>
        </w:tc>
      </w:tr>
      <w:tr w:rsidR="00F305F7" w:rsidRPr="00F305F7" w14:paraId="483478C8" w14:textId="77777777" w:rsidTr="00F305F7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55AEA5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19A226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E33BD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3D2BE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78B13F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F305F7" w:rsidRPr="00F305F7" w14:paraId="6F64F99E" w14:textId="77777777" w:rsidTr="00F305F7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A61A8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512B12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E1E7D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49027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EB13D7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F305F7" w:rsidRPr="00F305F7" w14:paraId="550BF4B4" w14:textId="77777777" w:rsidTr="00F305F7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90C6D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E65F9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ADA07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1AE67B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08CF67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0990A4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E9E79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258F4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B700A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622F3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78CA9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05F7" w:rsidRPr="00F305F7" w14:paraId="6DFF5E78" w14:textId="77777777" w:rsidTr="00F305F7">
        <w:trPr>
          <w:trHeight w:val="300"/>
        </w:trPr>
        <w:tc>
          <w:tcPr>
            <w:tcW w:w="4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46B777E7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Test Scenario</w:t>
            </w:r>
          </w:p>
        </w:tc>
        <w:tc>
          <w:tcPr>
            <w:tcW w:w="339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FC2F2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Verify that the deletion of text annotation is possible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67237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87994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CF52F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704C9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05F7" w:rsidRPr="00F305F7" w14:paraId="66450D0B" w14:textId="77777777" w:rsidTr="00F305F7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1E6C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06C1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D4C9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DF1D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28F0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4B05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AB67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44D2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DAD3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7C68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A4FA" w14:textId="77777777" w:rsidR="00F305F7" w:rsidRPr="00F305F7" w:rsidRDefault="00F305F7" w:rsidP="00F3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305F7" w:rsidRPr="00F305F7" w14:paraId="0E11C240" w14:textId="77777777" w:rsidTr="00F305F7">
        <w:trPr>
          <w:trHeight w:val="300"/>
        </w:trPr>
        <w:tc>
          <w:tcPr>
            <w:tcW w:w="448" w:type="pct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02125384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#</w:t>
            </w:r>
          </w:p>
        </w:tc>
        <w:tc>
          <w:tcPr>
            <w:tcW w:w="1907" w:type="pct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141A8D61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Details</w:t>
            </w:r>
          </w:p>
        </w:tc>
        <w:tc>
          <w:tcPr>
            <w:tcW w:w="895" w:type="pct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59AE6BF9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Expected Results</w:t>
            </w:r>
          </w:p>
        </w:tc>
        <w:tc>
          <w:tcPr>
            <w:tcW w:w="942" w:type="pct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137126F8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Actual Results</w:t>
            </w:r>
          </w:p>
        </w:tc>
        <w:tc>
          <w:tcPr>
            <w:tcW w:w="809" w:type="pct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76F0C711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Pass / Fail / Not executed / Suspended</w:t>
            </w:r>
          </w:p>
        </w:tc>
      </w:tr>
      <w:tr w:rsidR="00F305F7" w:rsidRPr="00F305F7" w14:paraId="6F7F7811" w14:textId="77777777" w:rsidTr="00F305F7">
        <w:trPr>
          <w:trHeight w:val="300"/>
        </w:trPr>
        <w:tc>
          <w:tcPr>
            <w:tcW w:w="448" w:type="pct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A55DA74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1907" w:type="pct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AAA7FBD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895" w:type="pct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9F34934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942" w:type="pct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54C3E09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809" w:type="pct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8F4B98F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</w:tr>
      <w:tr w:rsidR="00F305F7" w:rsidRPr="00F305F7" w14:paraId="2E21E59D" w14:textId="77777777" w:rsidTr="00F305F7">
        <w:trPr>
          <w:trHeight w:val="88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E0B35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709A70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Navigate to https://en.wikipedia.org/wiki/Landscape_with_the_Fall_of_Icarus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E19EA5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Site should open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8FDF42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74AD1D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305F7" w:rsidRPr="00F305F7" w14:paraId="6E69D6C6" w14:textId="77777777" w:rsidTr="00F305F7">
        <w:trPr>
          <w:trHeight w:val="48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274BA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F4E25A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Move to the position of the annotation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9C8E48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should be shown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0B361A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274409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305F7" w:rsidRPr="00F305F7" w14:paraId="151E0884" w14:textId="77777777" w:rsidTr="00F305F7">
        <w:trPr>
          <w:trHeight w:val="46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14B09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881B2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box should be opened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E45305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box should be opened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51B9FC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58EA36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305F7" w:rsidRPr="00F305F7" w14:paraId="516533F7" w14:textId="77777777" w:rsidTr="00F305F7">
        <w:trPr>
          <w:trHeight w:val="43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95CD6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B5003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Delete the annotation 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96DDC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Annotation should be edited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688AFB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A894E8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305F7" w:rsidRPr="00F305F7" w14:paraId="029F6E22" w14:textId="77777777" w:rsidTr="00F305F7">
        <w:trPr>
          <w:trHeight w:val="58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76099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1AD92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should be deleted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C614E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should not be seen in the screen.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EDA7B5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479157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305F7" w:rsidRPr="00F305F7" w14:paraId="37632AE3" w14:textId="77777777" w:rsidTr="00F305F7">
        <w:trPr>
          <w:trHeight w:val="58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50B251" w14:textId="77777777" w:rsidR="00F305F7" w:rsidRPr="00F305F7" w:rsidRDefault="00F305F7" w:rsidP="00F305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D5AE75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Deleted annotation should not be seen after reload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2B7F7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Deleted annotation should not be seen after reload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A84311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21AFD4" w14:textId="77777777" w:rsidR="00F305F7" w:rsidRPr="00F305F7" w:rsidRDefault="00F305F7" w:rsidP="00F305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305F7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</w:tbl>
    <w:p w14:paraId="5581B8B9" w14:textId="77777777" w:rsidR="00F305F7" w:rsidRDefault="00F305F7" w:rsidP="000B6ACA"/>
    <w:p w14:paraId="079E7641" w14:textId="77777777" w:rsidR="0052069E" w:rsidRDefault="0052069E" w:rsidP="000B6ACA"/>
    <w:p w14:paraId="652B50F6" w14:textId="49CDD3CB" w:rsidR="0052069E" w:rsidRDefault="0052069E">
      <w:pPr>
        <w:spacing w:line="276" w:lineRule="auto"/>
      </w:pPr>
      <w:r>
        <w:br w:type="page"/>
      </w:r>
    </w:p>
    <w:p w14:paraId="7842F832" w14:textId="77777777" w:rsidR="0052069E" w:rsidRDefault="0052069E" w:rsidP="000B6ACA"/>
    <w:p w14:paraId="7BA3B0FC" w14:textId="77777777" w:rsidR="0052069E" w:rsidRDefault="0052069E" w:rsidP="000B6ACA"/>
    <w:p w14:paraId="3C38941E" w14:textId="77777777" w:rsidR="0052069E" w:rsidRDefault="0052069E" w:rsidP="000B6ACA"/>
    <w:tbl>
      <w:tblPr>
        <w:tblW w:w="5000" w:type="pct"/>
        <w:tblLook w:val="04A0" w:firstRow="1" w:lastRow="0" w:firstColumn="1" w:lastColumn="0" w:noHBand="0" w:noVBand="1"/>
      </w:tblPr>
      <w:tblGrid>
        <w:gridCol w:w="1102"/>
        <w:gridCol w:w="2258"/>
        <w:gridCol w:w="2259"/>
        <w:gridCol w:w="818"/>
        <w:gridCol w:w="819"/>
        <w:gridCol w:w="528"/>
        <w:gridCol w:w="419"/>
        <w:gridCol w:w="625"/>
        <w:gridCol w:w="549"/>
        <w:gridCol w:w="307"/>
        <w:gridCol w:w="386"/>
      </w:tblGrid>
      <w:tr w:rsidR="0052069E" w:rsidRPr="0052069E" w14:paraId="43F2FBFE" w14:textId="77777777" w:rsidTr="0052069E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3D6716AA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ID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D51BF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BWAT_005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6395EBFE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Description</w:t>
            </w:r>
          </w:p>
        </w:tc>
        <w:tc>
          <w:tcPr>
            <w:tcW w:w="175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8B66CA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Test the functionality of editing image annotation</w:t>
            </w:r>
          </w:p>
        </w:tc>
      </w:tr>
      <w:tr w:rsidR="0052069E" w:rsidRPr="0052069E" w14:paraId="121CAF9B" w14:textId="77777777" w:rsidTr="0052069E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5BBA2A58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Created By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F76177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2062D080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Reviewed By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E56FCE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65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41FEF93E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Version</w:t>
            </w:r>
          </w:p>
        </w:tc>
        <w:tc>
          <w:tcPr>
            <w:tcW w:w="5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DAC9D55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0.1</w:t>
            </w:r>
          </w:p>
        </w:tc>
      </w:tr>
      <w:tr w:rsidR="0052069E" w:rsidRPr="0052069E" w14:paraId="6D22031B" w14:textId="77777777" w:rsidTr="0052069E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98C2C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35D09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4EF38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A2618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405D0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2FE504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19157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163A3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8446C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5C5C5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0C492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52069E" w:rsidRPr="0052069E" w14:paraId="266525C2" w14:textId="77777777" w:rsidTr="0052069E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4CDE1C91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QA Tester’s Log</w:t>
            </w: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AC6F4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F8E81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FABB1D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90F9E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8F032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3992A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47A26B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ECB9F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466A35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52069E" w:rsidRPr="0052069E" w14:paraId="3EDC3726" w14:textId="77777777" w:rsidTr="0052069E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66474A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9A41F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A029E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33A92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ABE57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4FE7F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447BF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13CBC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3C3AE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969359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F8C74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52069E" w:rsidRPr="0052069E" w14:paraId="12725A2A" w14:textId="77777777" w:rsidTr="0052069E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13C9422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 xml:space="preserve">Tester's Name 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BA256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555F89BE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Date Tested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42952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01.12.2016</w:t>
            </w:r>
          </w:p>
        </w:tc>
        <w:tc>
          <w:tcPr>
            <w:tcW w:w="65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65220CD2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(Pass/Fail/Not Executed)</w:t>
            </w: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2D2EA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52069E" w:rsidRPr="0052069E" w14:paraId="768E670C" w14:textId="77777777" w:rsidTr="0052069E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9BA19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53DCD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0D0D2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7B89E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2654F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054E5C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BDDE9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D2037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9BF62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017E7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1B1CA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52069E" w:rsidRPr="0052069E" w14:paraId="774FF685" w14:textId="77777777" w:rsidTr="0052069E">
        <w:trPr>
          <w:trHeight w:val="300"/>
        </w:trPr>
        <w:tc>
          <w:tcPr>
            <w:tcW w:w="4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5014414D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2354" w:type="pct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341A103F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Prerequisites: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E2297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58B1F5A9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1418" w:type="pct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3E2A496F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Data</w:t>
            </w:r>
          </w:p>
        </w:tc>
      </w:tr>
      <w:tr w:rsidR="0052069E" w:rsidRPr="0052069E" w14:paraId="20E4AF6B" w14:textId="77777777" w:rsidTr="0052069E">
        <w:trPr>
          <w:trHeight w:val="30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14C4B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C8BC61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Access to Chrome Browser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F94A1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25B197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1AC42C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proofErr w:type="spellStart"/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Userid</w:t>
            </w:r>
            <w:proofErr w:type="spellEnd"/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 = ozkuran@gmail.com</w:t>
            </w:r>
          </w:p>
        </w:tc>
      </w:tr>
      <w:tr w:rsidR="0052069E" w:rsidRPr="0052069E" w14:paraId="32B128A1" w14:textId="77777777" w:rsidTr="0052069E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A50C6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69788B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26AAD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35294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83C88A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 = 123456</w:t>
            </w:r>
          </w:p>
        </w:tc>
      </w:tr>
      <w:tr w:rsidR="0052069E" w:rsidRPr="0052069E" w14:paraId="5086786D" w14:textId="77777777" w:rsidTr="0052069E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7081CD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308317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1FF98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735D3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B89DB2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52069E" w:rsidRPr="0052069E" w14:paraId="229DAC46" w14:textId="77777777" w:rsidTr="0052069E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6C15E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F50FD6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D52AA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9405D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F70C3F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52069E" w:rsidRPr="0052069E" w14:paraId="55498452" w14:textId="77777777" w:rsidTr="0052069E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E6B5C0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D742B1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266621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8D40E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C15A6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73EBF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EFD21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71A95E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B2E79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2C20F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B74B7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52069E" w:rsidRPr="0052069E" w14:paraId="0340BF62" w14:textId="77777777" w:rsidTr="0052069E">
        <w:trPr>
          <w:trHeight w:val="300"/>
        </w:trPr>
        <w:tc>
          <w:tcPr>
            <w:tcW w:w="4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00661097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Test Scenario</w:t>
            </w:r>
          </w:p>
        </w:tc>
        <w:tc>
          <w:tcPr>
            <w:tcW w:w="339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71951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Verify that editing of the image annotation is possible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B31590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4F1512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8329F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AEADB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52069E" w:rsidRPr="0052069E" w14:paraId="1AB0A76B" w14:textId="77777777" w:rsidTr="0052069E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D4B0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45B8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9643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49D3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1A6A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2A9A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2478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F738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0147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C3C7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91F7" w14:textId="77777777" w:rsidR="0052069E" w:rsidRPr="0052069E" w:rsidRDefault="0052069E" w:rsidP="0052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52069E" w:rsidRPr="0052069E" w14:paraId="27B62BF9" w14:textId="77777777" w:rsidTr="0052069E">
        <w:trPr>
          <w:trHeight w:val="300"/>
        </w:trPr>
        <w:tc>
          <w:tcPr>
            <w:tcW w:w="448" w:type="pct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061382ED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#</w:t>
            </w:r>
          </w:p>
        </w:tc>
        <w:tc>
          <w:tcPr>
            <w:tcW w:w="1907" w:type="pct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3592636A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Details</w:t>
            </w:r>
          </w:p>
        </w:tc>
        <w:tc>
          <w:tcPr>
            <w:tcW w:w="895" w:type="pct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4BFC9E84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Expected Results</w:t>
            </w:r>
          </w:p>
        </w:tc>
        <w:tc>
          <w:tcPr>
            <w:tcW w:w="942" w:type="pct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355A12F5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Actual Results</w:t>
            </w:r>
          </w:p>
        </w:tc>
        <w:tc>
          <w:tcPr>
            <w:tcW w:w="809" w:type="pct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5B961526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Pass / Fail / Not executed / Suspended</w:t>
            </w:r>
          </w:p>
        </w:tc>
      </w:tr>
      <w:tr w:rsidR="0052069E" w:rsidRPr="0052069E" w14:paraId="6AE1B30B" w14:textId="77777777" w:rsidTr="0052069E">
        <w:trPr>
          <w:trHeight w:val="300"/>
        </w:trPr>
        <w:tc>
          <w:tcPr>
            <w:tcW w:w="448" w:type="pct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C1A8C8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1907" w:type="pct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A74B269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895" w:type="pct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9ED30FF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942" w:type="pct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B7D9215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809" w:type="pct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B5A1B9A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</w:tr>
      <w:tr w:rsidR="0052069E" w:rsidRPr="0052069E" w14:paraId="487183FF" w14:textId="77777777" w:rsidTr="0052069E">
        <w:trPr>
          <w:trHeight w:val="88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E8D80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765E8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Navigate to https://en.wikipedia.org/wiki/Landscape_with_the_Fall_of_Icarus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FD393E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Site should open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89CFB3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F1C725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52069E" w:rsidRPr="0052069E" w14:paraId="5CEE8DE2" w14:textId="77777777" w:rsidTr="0052069E">
        <w:trPr>
          <w:trHeight w:val="48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1B842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66A805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Move to the position of the annotation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8C52C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should be shown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C0FE7B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EF71D3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52069E" w:rsidRPr="0052069E" w14:paraId="271E82DA" w14:textId="77777777" w:rsidTr="0052069E">
        <w:trPr>
          <w:trHeight w:val="46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5F5F6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9B68F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box should be opened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D5DC5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box should be opened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E335E5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97582C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52069E" w:rsidRPr="0052069E" w14:paraId="1E252E3D" w14:textId="77777777" w:rsidTr="0052069E">
        <w:trPr>
          <w:trHeight w:val="43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EAA34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471E4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Edit the annotation 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23256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Annotation should be edited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C1E67B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B3E355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52069E" w:rsidRPr="0052069E" w14:paraId="225CA240" w14:textId="77777777" w:rsidTr="0052069E">
        <w:trPr>
          <w:trHeight w:val="58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BA564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4AEE4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Updated annotation should be displayed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A63831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Annotation should </w:t>
            </w:r>
            <w:proofErr w:type="gramStart"/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be seen as</w:t>
            </w:r>
            <w:proofErr w:type="gramEnd"/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 edited 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6A810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2A35BE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52069E" w:rsidRPr="0052069E" w14:paraId="7E1B62A1" w14:textId="77777777" w:rsidTr="0052069E">
        <w:trPr>
          <w:trHeight w:val="6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93E20" w14:textId="77777777" w:rsidR="0052069E" w:rsidRPr="0052069E" w:rsidRDefault="0052069E" w:rsidP="00520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13968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Updated version of the annotation should be displayed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E3EDDA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Updated version of the annotation should be displayed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2877FA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8F5E25" w14:textId="77777777" w:rsidR="0052069E" w:rsidRPr="0052069E" w:rsidRDefault="0052069E" w:rsidP="0052069E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52069E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</w:tbl>
    <w:p w14:paraId="619729C6" w14:textId="77777777" w:rsidR="0052069E" w:rsidRDefault="0052069E" w:rsidP="000B6ACA"/>
    <w:p w14:paraId="18C1951A" w14:textId="29A9E8E1" w:rsidR="00FB5B0F" w:rsidRDefault="00FB5B0F">
      <w:pPr>
        <w:spacing w:line="276" w:lineRule="auto"/>
      </w:pPr>
      <w:r>
        <w:br w:type="page"/>
      </w:r>
    </w:p>
    <w:p w14:paraId="7657D1DB" w14:textId="77777777" w:rsidR="00F305F7" w:rsidRDefault="00F305F7" w:rsidP="000B6ACA"/>
    <w:p w14:paraId="69117C60" w14:textId="77777777" w:rsidR="00FB5B0F" w:rsidRDefault="00FB5B0F" w:rsidP="000B6ACA"/>
    <w:p w14:paraId="5EDD6915" w14:textId="77777777" w:rsidR="00FB5B0F" w:rsidRDefault="00FB5B0F" w:rsidP="000B6ACA"/>
    <w:tbl>
      <w:tblPr>
        <w:tblW w:w="5000" w:type="pct"/>
        <w:tblLook w:val="04A0" w:firstRow="1" w:lastRow="0" w:firstColumn="1" w:lastColumn="0" w:noHBand="0" w:noVBand="1"/>
      </w:tblPr>
      <w:tblGrid>
        <w:gridCol w:w="1102"/>
        <w:gridCol w:w="2258"/>
        <w:gridCol w:w="2259"/>
        <w:gridCol w:w="818"/>
        <w:gridCol w:w="819"/>
        <w:gridCol w:w="528"/>
        <w:gridCol w:w="419"/>
        <w:gridCol w:w="625"/>
        <w:gridCol w:w="549"/>
        <w:gridCol w:w="307"/>
        <w:gridCol w:w="386"/>
      </w:tblGrid>
      <w:tr w:rsidR="00FB5B0F" w:rsidRPr="00FB5B0F" w14:paraId="27279319" w14:textId="77777777" w:rsidTr="00FB5B0F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31A97EFC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ID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95CF1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BWAT_006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20EF69C3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Description</w:t>
            </w:r>
          </w:p>
        </w:tc>
        <w:tc>
          <w:tcPr>
            <w:tcW w:w="175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B91A03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Test the delete functionality of image annotation</w:t>
            </w:r>
          </w:p>
        </w:tc>
      </w:tr>
      <w:tr w:rsidR="00FB5B0F" w:rsidRPr="00FB5B0F" w14:paraId="624C20E9" w14:textId="77777777" w:rsidTr="00FB5B0F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3442EDCA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Created By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A931B5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23E49FA2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Reviewed By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CCCA25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65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0F739B13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Version</w:t>
            </w:r>
          </w:p>
        </w:tc>
        <w:tc>
          <w:tcPr>
            <w:tcW w:w="5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110F321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0.1</w:t>
            </w:r>
          </w:p>
        </w:tc>
      </w:tr>
      <w:tr w:rsidR="00FB5B0F" w:rsidRPr="00FB5B0F" w14:paraId="0B7E34B5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78860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79CC5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61FDD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12325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CE35AF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E3C23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5E214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F1186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02FF9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D4BAE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D4573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B5B0F" w:rsidRPr="00FB5B0F" w14:paraId="3C830CEF" w14:textId="77777777" w:rsidTr="00FB5B0F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03B8B4D6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QA Tester’s Log</w:t>
            </w: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E283E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ABCB3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5E144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FB70F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E8D9E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BD810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CCCC8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B8EEF1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38F09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B5B0F" w:rsidRPr="00FB5B0F" w14:paraId="48FAB322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3FD4D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92998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D9604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10394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2FC5D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84D15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1FB8A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BBFF6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0309B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5AE42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AEEE0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B5B0F" w:rsidRPr="00FB5B0F" w14:paraId="59DC3435" w14:textId="77777777" w:rsidTr="00FB5B0F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54B6FC30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 xml:space="preserve">Tester's Name 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5994E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0B06ECFA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Date Tested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DE9AB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01.12.2016</w:t>
            </w:r>
          </w:p>
        </w:tc>
        <w:tc>
          <w:tcPr>
            <w:tcW w:w="65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47BA1D76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(Pass/Fail/Not Executed)</w:t>
            </w: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917A0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B5B0F" w:rsidRPr="00FB5B0F" w14:paraId="2CDCD26A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BC259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BBC27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E0CB1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59CB20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268E3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E9346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4B0DB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1A5E3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5D7A0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DC6CE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090B8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B5B0F" w:rsidRPr="00FB5B0F" w14:paraId="4F1C5221" w14:textId="77777777" w:rsidTr="00FB5B0F">
        <w:trPr>
          <w:trHeight w:val="300"/>
        </w:trPr>
        <w:tc>
          <w:tcPr>
            <w:tcW w:w="4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E80F1BE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2354" w:type="pct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3C6D992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Prerequisites: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57DD3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6808BB93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1418" w:type="pct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3210F1E3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Data</w:t>
            </w:r>
          </w:p>
        </w:tc>
      </w:tr>
      <w:tr w:rsidR="00FB5B0F" w:rsidRPr="00FB5B0F" w14:paraId="5912AEF7" w14:textId="77777777" w:rsidTr="00FB5B0F">
        <w:trPr>
          <w:trHeight w:val="30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878C77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2467DA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Access to Chrome Browser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0FFFE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99F65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44C3A7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proofErr w:type="spellStart"/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Userid</w:t>
            </w:r>
            <w:proofErr w:type="spellEnd"/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 = ozkuran@gmail.com</w:t>
            </w:r>
          </w:p>
        </w:tc>
      </w:tr>
      <w:tr w:rsidR="00FB5B0F" w:rsidRPr="00FB5B0F" w14:paraId="0F99D61E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F16A4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A47468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2AA07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185EA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4B44C4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 = 123456</w:t>
            </w:r>
          </w:p>
        </w:tc>
      </w:tr>
      <w:tr w:rsidR="00FB5B0F" w:rsidRPr="00FB5B0F" w14:paraId="6AEA42D6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7F83F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BB36F7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896C4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CD2EB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34428F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FB5B0F" w:rsidRPr="00FB5B0F" w14:paraId="533C1722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2F23F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E420F2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0B762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811C8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EDDB4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FB5B0F" w:rsidRPr="00FB5B0F" w14:paraId="59B54335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05DE6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F25A1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392F8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9E2C7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DA5FE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5AF82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EAC479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04EC7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B1159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529EC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60B1E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B5B0F" w:rsidRPr="00FB5B0F" w14:paraId="2B6575AF" w14:textId="77777777" w:rsidTr="00FB5B0F">
        <w:trPr>
          <w:trHeight w:val="300"/>
        </w:trPr>
        <w:tc>
          <w:tcPr>
            <w:tcW w:w="4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19E022C5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Test Scenario</w:t>
            </w:r>
          </w:p>
        </w:tc>
        <w:tc>
          <w:tcPr>
            <w:tcW w:w="313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2A33A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Verify that image annotations can be deleted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CC2BB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A777E5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AF5E9D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D7F62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C9DFA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B5B0F" w:rsidRPr="00FB5B0F" w14:paraId="161A4378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89C5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4A8C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99A0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74E0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A8FE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D62B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E473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C56D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C289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D6BD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E9BF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B5B0F" w:rsidRPr="00FB5B0F" w14:paraId="6C5A28AC" w14:textId="77777777" w:rsidTr="00FB5B0F">
        <w:trPr>
          <w:trHeight w:val="300"/>
        </w:trPr>
        <w:tc>
          <w:tcPr>
            <w:tcW w:w="448" w:type="pct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089B0879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#</w:t>
            </w:r>
          </w:p>
        </w:tc>
        <w:tc>
          <w:tcPr>
            <w:tcW w:w="1907" w:type="pct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3EA0AE13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Details</w:t>
            </w:r>
          </w:p>
        </w:tc>
        <w:tc>
          <w:tcPr>
            <w:tcW w:w="895" w:type="pct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3542D782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Expected Results</w:t>
            </w:r>
          </w:p>
        </w:tc>
        <w:tc>
          <w:tcPr>
            <w:tcW w:w="942" w:type="pct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60527070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Actual Results</w:t>
            </w:r>
          </w:p>
        </w:tc>
        <w:tc>
          <w:tcPr>
            <w:tcW w:w="809" w:type="pct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55B06D33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Pass / Fail / Not executed / Suspended</w:t>
            </w:r>
          </w:p>
        </w:tc>
      </w:tr>
      <w:tr w:rsidR="00FB5B0F" w:rsidRPr="00FB5B0F" w14:paraId="15CECB59" w14:textId="77777777" w:rsidTr="00FB5B0F">
        <w:trPr>
          <w:trHeight w:val="300"/>
        </w:trPr>
        <w:tc>
          <w:tcPr>
            <w:tcW w:w="448" w:type="pct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9D744F2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1907" w:type="pct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7CD87F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895" w:type="pct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A8A5F24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942" w:type="pct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70F492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809" w:type="pct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D634EB1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</w:tr>
      <w:tr w:rsidR="00FB5B0F" w:rsidRPr="00FB5B0F" w14:paraId="32710349" w14:textId="77777777" w:rsidTr="00FB5B0F">
        <w:trPr>
          <w:trHeight w:val="88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5BD04D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52F1F1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Navigate to https://en.wikipedia.org/wiki/Landscape_with_the_Fall_of_Icarus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186778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Site should open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4633EC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42A997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B5B0F" w:rsidRPr="00FB5B0F" w14:paraId="3D9409FF" w14:textId="77777777" w:rsidTr="00FB5B0F">
        <w:trPr>
          <w:trHeight w:val="48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97E3E8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F13B2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Move to the position of the annotation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37A64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should be shown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2B294C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DBE95B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B5B0F" w:rsidRPr="00FB5B0F" w14:paraId="0556D0E2" w14:textId="77777777" w:rsidTr="00FB5B0F">
        <w:trPr>
          <w:trHeight w:val="46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04F7B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60556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box should be opened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07A48F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box should be opened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40E693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DA936F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B5B0F" w:rsidRPr="00FB5B0F" w14:paraId="7A3881DC" w14:textId="77777777" w:rsidTr="00FB5B0F">
        <w:trPr>
          <w:trHeight w:val="43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98337C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BFD87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Delete the annotation 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A0A05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Annotation should be edited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9F43D4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F9BF9C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B5B0F" w:rsidRPr="00FB5B0F" w14:paraId="721BB869" w14:textId="77777777" w:rsidTr="00FB5B0F">
        <w:trPr>
          <w:trHeight w:val="58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DACBFB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04E26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should be deleted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2EC36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should not be seen in the screen.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3C9661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61DB03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B5B0F" w:rsidRPr="00FB5B0F" w14:paraId="79771946" w14:textId="77777777" w:rsidTr="00FB5B0F">
        <w:trPr>
          <w:trHeight w:val="58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7E886F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4E092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Deleted annotation should not be seen after reload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7F724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Deleted annotation should not be seen after reload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80D918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1576B0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</w:tbl>
    <w:p w14:paraId="221AC1C3" w14:textId="77777777" w:rsidR="00FB5B0F" w:rsidRDefault="00FB5B0F" w:rsidP="000B6ACA"/>
    <w:p w14:paraId="6F152E48" w14:textId="1A9D7054" w:rsidR="00FB5B0F" w:rsidRDefault="00FB5B0F">
      <w:pPr>
        <w:spacing w:line="276" w:lineRule="auto"/>
      </w:pPr>
      <w:r>
        <w:br w:type="page"/>
      </w:r>
    </w:p>
    <w:p w14:paraId="24EAF6D9" w14:textId="77777777" w:rsidR="00FB5B0F" w:rsidRDefault="00FB5B0F" w:rsidP="000B6ACA">
      <w:bookmarkStart w:id="0" w:name="_GoBack"/>
      <w:bookmarkEnd w:id="0"/>
    </w:p>
    <w:p w14:paraId="650C9C60" w14:textId="77777777" w:rsidR="00FB5B0F" w:rsidRDefault="00FB5B0F" w:rsidP="000B6ACA"/>
    <w:p w14:paraId="2FD7FBE6" w14:textId="77777777" w:rsidR="00FB5B0F" w:rsidRDefault="00FB5B0F" w:rsidP="000B6ACA"/>
    <w:tbl>
      <w:tblPr>
        <w:tblW w:w="5000" w:type="pct"/>
        <w:tblLook w:val="04A0" w:firstRow="1" w:lastRow="0" w:firstColumn="1" w:lastColumn="0" w:noHBand="0" w:noVBand="1"/>
      </w:tblPr>
      <w:tblGrid>
        <w:gridCol w:w="1102"/>
        <w:gridCol w:w="2258"/>
        <w:gridCol w:w="2259"/>
        <w:gridCol w:w="818"/>
        <w:gridCol w:w="819"/>
        <w:gridCol w:w="530"/>
        <w:gridCol w:w="418"/>
        <w:gridCol w:w="625"/>
        <w:gridCol w:w="549"/>
        <w:gridCol w:w="306"/>
        <w:gridCol w:w="386"/>
      </w:tblGrid>
      <w:tr w:rsidR="00FB5B0F" w:rsidRPr="00FB5B0F" w14:paraId="225EE4D4" w14:textId="77777777" w:rsidTr="00FB5B0F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227A63D6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ID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4DE3C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BWAT_007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6EDE874D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Description</w:t>
            </w:r>
          </w:p>
        </w:tc>
        <w:tc>
          <w:tcPr>
            <w:tcW w:w="175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F97734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Test the annotation list functionality</w:t>
            </w:r>
          </w:p>
        </w:tc>
      </w:tr>
      <w:tr w:rsidR="00FB5B0F" w:rsidRPr="00FB5B0F" w14:paraId="3372EB42" w14:textId="77777777" w:rsidTr="00FB5B0F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2D7D51D0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Created By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B86644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2C38000B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Reviewed By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666874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65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2C22EC4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Version</w:t>
            </w:r>
          </w:p>
        </w:tc>
        <w:tc>
          <w:tcPr>
            <w:tcW w:w="5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E88DC2A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0.1</w:t>
            </w:r>
          </w:p>
        </w:tc>
      </w:tr>
      <w:tr w:rsidR="00FB5B0F" w:rsidRPr="00FB5B0F" w14:paraId="0BD5D200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81F10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8C8BB7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8E2B0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7D79C3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5298C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7B56E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C80111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DEDA6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F2D88B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69FACD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76E0D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B5B0F" w:rsidRPr="00FB5B0F" w14:paraId="19129186" w14:textId="77777777" w:rsidTr="00FB5B0F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24E60558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QA Tester’s Log</w:t>
            </w: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7D56A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3122E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8D6446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4CAB0B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AA820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0B962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48B56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25EED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0672B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B5B0F" w:rsidRPr="00FB5B0F" w14:paraId="39031ADD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57E4B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B016C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6287F2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5FE1E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F2AF5F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EADB3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A6BDE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8F432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D061E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09294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3FDFA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B5B0F" w:rsidRPr="00FB5B0F" w14:paraId="69546FDF" w14:textId="77777777" w:rsidTr="00FB5B0F">
        <w:trPr>
          <w:trHeight w:val="300"/>
        </w:trPr>
        <w:tc>
          <w:tcPr>
            <w:tcW w:w="140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472A6F38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 xml:space="preserve">Tester's Name 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99681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Mahmut</w:t>
            </w:r>
          </w:p>
        </w:tc>
        <w:tc>
          <w:tcPr>
            <w:tcW w:w="895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1F0FA091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Date Tested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8F9C04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01.12.2016</w:t>
            </w:r>
          </w:p>
        </w:tc>
        <w:tc>
          <w:tcPr>
            <w:tcW w:w="651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616107EA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Case (Pass/Fail/Not Executed)</w:t>
            </w: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97A44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B5B0F" w:rsidRPr="00FB5B0F" w14:paraId="72AC9D7D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4B0CD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F8CCD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976A0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68D662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F5238C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1A9AB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6F00B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3B78D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58919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934A2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51FAB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B5B0F" w:rsidRPr="00FB5B0F" w14:paraId="0B3DCA23" w14:textId="77777777" w:rsidTr="00FB5B0F">
        <w:trPr>
          <w:trHeight w:val="300"/>
        </w:trPr>
        <w:tc>
          <w:tcPr>
            <w:tcW w:w="4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6322B15B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2354" w:type="pct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44FACE18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Prerequisites: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146FB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65CD0A56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 #</w:t>
            </w:r>
          </w:p>
        </w:tc>
        <w:tc>
          <w:tcPr>
            <w:tcW w:w="1418" w:type="pct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06126873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Test Data</w:t>
            </w:r>
          </w:p>
        </w:tc>
      </w:tr>
      <w:tr w:rsidR="00FB5B0F" w:rsidRPr="00FB5B0F" w14:paraId="12F0E485" w14:textId="77777777" w:rsidTr="00FB5B0F">
        <w:trPr>
          <w:trHeight w:val="30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8069B2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63A85B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Access to Chrome Browser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E8AF8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612C0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EA349A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proofErr w:type="spellStart"/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Userid</w:t>
            </w:r>
            <w:proofErr w:type="spellEnd"/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 xml:space="preserve"> = ozkuran@gmail.com</w:t>
            </w:r>
          </w:p>
        </w:tc>
      </w:tr>
      <w:tr w:rsidR="00FB5B0F" w:rsidRPr="00FB5B0F" w14:paraId="53E1BE78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B7D6F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87F13B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E191B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56153F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79F612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 = 123456</w:t>
            </w:r>
          </w:p>
        </w:tc>
      </w:tr>
      <w:tr w:rsidR="00FB5B0F" w:rsidRPr="00FB5B0F" w14:paraId="3E36E135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4E8B3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6FCC1B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600AD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4B0A8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7A05A2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FB5B0F" w:rsidRPr="00FB5B0F" w14:paraId="3AB050B3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A816C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F3FDE7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04F73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4C205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41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243273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 </w:t>
            </w:r>
          </w:p>
        </w:tc>
      </w:tr>
      <w:tr w:rsidR="00FB5B0F" w:rsidRPr="00FB5B0F" w14:paraId="049BEB66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14C496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67500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357EA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D0A0D2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67905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4DA1D7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673AB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D05AA8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2E2D6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4CC56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FD99C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B5B0F" w:rsidRPr="00FB5B0F" w14:paraId="53242296" w14:textId="77777777" w:rsidTr="00FB5B0F">
        <w:trPr>
          <w:trHeight w:val="300"/>
        </w:trPr>
        <w:tc>
          <w:tcPr>
            <w:tcW w:w="4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6CA26498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  <w:lang w:val="en-GB" w:eastAsia="en-GB"/>
              </w:rPr>
              <w:t>Test Scenario</w:t>
            </w:r>
          </w:p>
        </w:tc>
        <w:tc>
          <w:tcPr>
            <w:tcW w:w="339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A126E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Verify that annotations listed in the extension window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1DF81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80DAA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0F645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481CC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B5B0F" w:rsidRPr="00FB5B0F" w14:paraId="293927B4" w14:textId="77777777" w:rsidTr="00FB5B0F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A62A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72A7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1888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E529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21DE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48E5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4DCA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F4A1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B1CE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2C91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6C8D" w14:textId="77777777" w:rsidR="00FB5B0F" w:rsidRPr="00FB5B0F" w:rsidRDefault="00FB5B0F" w:rsidP="00FB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B5B0F" w:rsidRPr="00FB5B0F" w14:paraId="7AD88924" w14:textId="77777777" w:rsidTr="00FB5B0F">
        <w:trPr>
          <w:trHeight w:val="300"/>
        </w:trPr>
        <w:tc>
          <w:tcPr>
            <w:tcW w:w="448" w:type="pct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10B4ED00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#</w:t>
            </w:r>
          </w:p>
        </w:tc>
        <w:tc>
          <w:tcPr>
            <w:tcW w:w="1907" w:type="pct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07F4CCDB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Step Details</w:t>
            </w:r>
          </w:p>
        </w:tc>
        <w:tc>
          <w:tcPr>
            <w:tcW w:w="895" w:type="pct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noWrap/>
            <w:hideMark/>
          </w:tcPr>
          <w:p w14:paraId="55639558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Expected Results</w:t>
            </w:r>
          </w:p>
        </w:tc>
        <w:tc>
          <w:tcPr>
            <w:tcW w:w="942" w:type="pct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68653C1D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Actual Results</w:t>
            </w:r>
          </w:p>
        </w:tc>
        <w:tc>
          <w:tcPr>
            <w:tcW w:w="809" w:type="pct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BFBFBF"/>
            <w:hideMark/>
          </w:tcPr>
          <w:p w14:paraId="0EC01B00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  <w:t>Pass / Fail / Not executed / Suspended</w:t>
            </w:r>
          </w:p>
        </w:tc>
      </w:tr>
      <w:tr w:rsidR="00FB5B0F" w:rsidRPr="00FB5B0F" w14:paraId="67348B46" w14:textId="77777777" w:rsidTr="00FB5B0F">
        <w:trPr>
          <w:trHeight w:val="300"/>
        </w:trPr>
        <w:tc>
          <w:tcPr>
            <w:tcW w:w="448" w:type="pct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12287B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1907" w:type="pct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3A7E102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895" w:type="pct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A6FD9E6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942" w:type="pct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073408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809" w:type="pct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F63EAD3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</w:tr>
      <w:tr w:rsidR="00FB5B0F" w:rsidRPr="00FB5B0F" w14:paraId="57C42DF2" w14:textId="77777777" w:rsidTr="00FB5B0F">
        <w:trPr>
          <w:trHeight w:val="88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FE88D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19472E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Navigate to https://en.wikipedia.org/wiki/Landscape_with_the_Fall_of_Icarus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CA760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Site should open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3DC480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A825F0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B5B0F" w:rsidRPr="00FB5B0F" w14:paraId="3B8D0189" w14:textId="77777777" w:rsidTr="00FB5B0F">
        <w:trPr>
          <w:trHeight w:val="48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37AE0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2DB4AD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Click the annotation extension button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790766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 extension window should be opened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1D9086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3E2E90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  <w:tr w:rsidR="00FB5B0F" w:rsidRPr="00FB5B0F" w14:paraId="66CE5890" w14:textId="77777777" w:rsidTr="00FB5B0F">
        <w:trPr>
          <w:trHeight w:val="46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0B997" w14:textId="77777777" w:rsidR="00FB5B0F" w:rsidRPr="00FB5B0F" w:rsidRDefault="00FB5B0F" w:rsidP="00FB5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9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CA103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annotations in the page should be listed on the window</w:t>
            </w:r>
          </w:p>
        </w:tc>
        <w:tc>
          <w:tcPr>
            <w:tcW w:w="8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9AAAE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The annotations in the page should be listed on the window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35D710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As Expected</w:t>
            </w:r>
          </w:p>
        </w:tc>
        <w:tc>
          <w:tcPr>
            <w:tcW w:w="8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885268" w14:textId="77777777" w:rsidR="00FB5B0F" w:rsidRPr="00FB5B0F" w:rsidRDefault="00FB5B0F" w:rsidP="00FB5B0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</w:pPr>
            <w:r w:rsidRPr="00FB5B0F">
              <w:rPr>
                <w:rFonts w:ascii="Calibri" w:eastAsia="Times New Roman" w:hAnsi="Calibri" w:cs="Times New Roman"/>
                <w:sz w:val="16"/>
                <w:szCs w:val="16"/>
                <w:lang w:val="en-GB" w:eastAsia="en-GB"/>
              </w:rPr>
              <w:t>Pass</w:t>
            </w:r>
          </w:p>
        </w:tc>
      </w:tr>
    </w:tbl>
    <w:p w14:paraId="0BE7650C" w14:textId="77777777" w:rsidR="00FB5B0F" w:rsidRPr="000B6ACA" w:rsidRDefault="00FB5B0F" w:rsidP="000B6ACA"/>
    <w:sectPr w:rsidR="00FB5B0F" w:rsidRPr="000B6ACA">
      <w:footerReference w:type="default" r:id="rId12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3C492" w14:textId="77777777" w:rsidR="00A378DB" w:rsidRDefault="00A378DB">
      <w:pPr>
        <w:spacing w:after="0" w:line="240" w:lineRule="auto"/>
      </w:pPr>
      <w:r>
        <w:separator/>
      </w:r>
    </w:p>
  </w:endnote>
  <w:endnote w:type="continuationSeparator" w:id="0">
    <w:p w14:paraId="7D9A0CBE" w14:textId="77777777" w:rsidR="00A378DB" w:rsidRDefault="00A37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HY견고딕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59490" w14:textId="77777777" w:rsidR="00D01BC4" w:rsidRDefault="00DC5B9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CD3F70" wp14:editId="10078E12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EED815" w14:textId="77777777" w:rsidR="00D01BC4" w:rsidRDefault="00D01BC4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4FCD3F70"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34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" filled="f" stroked="f">
              <v:textbox style="mso-fit-shape-to-text:t" inset=",0,,0">
                <w:txbxContent>
                  <w:p w14:paraId="05EED815" w14:textId="77777777" w:rsidR="00D01BC4" w:rsidRDefault="00D01BC4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CE20EFA" wp14:editId="57653668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DCE28" w14:textId="77777777" w:rsidR="00D01BC4" w:rsidRDefault="00DC5B9A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FB5B0F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13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E20EFA" id="Text Box 6" o:spid="_x0000_s1035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" filled="f" stroked="f">
              <v:textbox style="layout-flow:vertical">
                <w:txbxContent>
                  <w:p w14:paraId="727DCE28" w14:textId="77777777" w:rsidR="00D01BC4" w:rsidRDefault="00DC5B9A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FB5B0F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13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E5065A" wp14:editId="4D318AF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rect w14:anchorId="40D72280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0AD8253" wp14:editId="1B6D540A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rect w14:anchorId="016BAED2"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3DCBB7" wp14:editId="79BD06C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rect w14:anchorId="0CA95C54"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6CF1B1" w14:textId="77777777" w:rsidR="00A378DB" w:rsidRDefault="00A378DB">
      <w:pPr>
        <w:spacing w:after="0" w:line="240" w:lineRule="auto"/>
      </w:pPr>
      <w:r>
        <w:separator/>
      </w:r>
    </w:p>
  </w:footnote>
  <w:footnote w:type="continuationSeparator" w:id="0">
    <w:p w14:paraId="44B79F87" w14:textId="77777777" w:rsidR="00A378DB" w:rsidRDefault="00A37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114C1"/>
    <w:multiLevelType w:val="multilevel"/>
    <w:tmpl w:val="A41A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3C6022"/>
    <w:multiLevelType w:val="multilevel"/>
    <w:tmpl w:val="9D26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1E21D8"/>
    <w:multiLevelType w:val="multilevel"/>
    <w:tmpl w:val="3536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5C6335"/>
    <w:multiLevelType w:val="multilevel"/>
    <w:tmpl w:val="8502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29"/>
    <w:rsid w:val="00006C86"/>
    <w:rsid w:val="00014AA4"/>
    <w:rsid w:val="000675A9"/>
    <w:rsid w:val="000B3BD9"/>
    <w:rsid w:val="000B6ACA"/>
    <w:rsid w:val="000B79A1"/>
    <w:rsid w:val="000C60A1"/>
    <w:rsid w:val="000E6799"/>
    <w:rsid w:val="001B15AD"/>
    <w:rsid w:val="001F7C1E"/>
    <w:rsid w:val="002526BF"/>
    <w:rsid w:val="00274613"/>
    <w:rsid w:val="002A78C6"/>
    <w:rsid w:val="002E0F6F"/>
    <w:rsid w:val="003716FB"/>
    <w:rsid w:val="00377991"/>
    <w:rsid w:val="003A2E89"/>
    <w:rsid w:val="003D4C76"/>
    <w:rsid w:val="00407A85"/>
    <w:rsid w:val="004178E1"/>
    <w:rsid w:val="00435768"/>
    <w:rsid w:val="0052069E"/>
    <w:rsid w:val="00594A04"/>
    <w:rsid w:val="0064247A"/>
    <w:rsid w:val="00663A61"/>
    <w:rsid w:val="0066699B"/>
    <w:rsid w:val="006B2259"/>
    <w:rsid w:val="0078049F"/>
    <w:rsid w:val="00781943"/>
    <w:rsid w:val="007C4DD7"/>
    <w:rsid w:val="0080370B"/>
    <w:rsid w:val="008304D1"/>
    <w:rsid w:val="0083415A"/>
    <w:rsid w:val="00854067"/>
    <w:rsid w:val="00894969"/>
    <w:rsid w:val="008B596F"/>
    <w:rsid w:val="00971F5A"/>
    <w:rsid w:val="009A1A78"/>
    <w:rsid w:val="009E2AB8"/>
    <w:rsid w:val="00A06BF9"/>
    <w:rsid w:val="00A378DB"/>
    <w:rsid w:val="00A5154A"/>
    <w:rsid w:val="00AC3751"/>
    <w:rsid w:val="00AD3B6F"/>
    <w:rsid w:val="00BA086F"/>
    <w:rsid w:val="00BB1F66"/>
    <w:rsid w:val="00BB3F96"/>
    <w:rsid w:val="00BD140E"/>
    <w:rsid w:val="00CA7A42"/>
    <w:rsid w:val="00CB11BE"/>
    <w:rsid w:val="00D01BC4"/>
    <w:rsid w:val="00DC5B9A"/>
    <w:rsid w:val="00EB182E"/>
    <w:rsid w:val="00ED273C"/>
    <w:rsid w:val="00F2607C"/>
    <w:rsid w:val="00F305F7"/>
    <w:rsid w:val="00F61765"/>
    <w:rsid w:val="00F72999"/>
    <w:rsid w:val="00F97079"/>
    <w:rsid w:val="00FB4829"/>
    <w:rsid w:val="00FB5B0F"/>
    <w:rsid w:val="00FF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201B83"/>
  <w15:docId w15:val="{6C7EB6BA-3C96-4BF1-BD10-07A17052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semiHidden/>
    <w:unhideWhenUsed/>
    <w:rsid w:val="009A1A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1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A1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ozkur\AppData\Roaming\Microsoft\Templates\Report%20(Essential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3B691ED-4113-4777-AE43-E94461A603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C:\Users\ozkur\AppData\Roaming\Microsoft\Templates\Report (Essential design).dotx</Template>
  <TotalTime>104</TotalTime>
  <Pages>14</Pages>
  <Words>1758</Words>
  <Characters>10023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BOGAZICI WEB ANNOTATION TOOL</vt:lpstr>
    </vt:vector>
  </TitlesOfParts>
  <Company/>
  <LinksUpToDate>false</LinksUpToDate>
  <CharactersWithSpaces>11758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BOGAZICI WEB ANNOTATION TOOL</dc:title>
  <dc:subject>TESTING DOCUMENT</dc:subject>
  <dc:creator>Mahmut Ali Özkuran</dc:creator>
  <cp:keywords/>
  <cp:lastModifiedBy>Mahmut Ali Özkuran</cp:lastModifiedBy>
  <cp:revision>42</cp:revision>
  <dcterms:created xsi:type="dcterms:W3CDTF">2016-12-24T18:54:00Z</dcterms:created>
  <dcterms:modified xsi:type="dcterms:W3CDTF">2016-12-25T16:00:00Z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