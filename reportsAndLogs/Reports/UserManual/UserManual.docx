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8"/>
        </w:rPr>
        <w:id w:val="-240795504"/>
        <w:docPartObj>
          <w:docPartGallery w:val="Cover Pages"/>
          <w:docPartUnique/>
        </w:docPartObj>
      </w:sdtPr>
      <w:sdtEndPr>
        <w:rPr>
          <w:kern w:val="0"/>
          <w:sz w:val="56"/>
        </w:rPr>
      </w:sdtEndPr>
      <w:sdtContent>
        <w:p w14:paraId="7E9D8F99" w14:textId="77777777" w:rsidR="00D01BC4" w:rsidRDefault="00D01BC4">
          <w:pPr>
            <w:rPr>
              <w:kern w:val="28"/>
            </w:rPr>
          </w:pPr>
        </w:p>
        <w:p w14:paraId="6D401AD5" w14:textId="77777777" w:rsidR="008D1A4A" w:rsidRDefault="00DC5B9A">
          <w:pPr>
            <w:spacing w:line="276" w:lineRule="auto"/>
            <w:rPr>
              <w:sz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7FE34D0F" wp14:editId="4E102EFC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7635240</wp:posOffset>
                        </wp:positionV>
                      </mc:Fallback>
                    </mc:AlternateContent>
                    <wp:extent cx="6272530" cy="566420"/>
                    <wp:effectExtent l="0" t="0" r="0" b="0"/>
                    <wp:wrapNone/>
                    <wp:docPr id="1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72530" cy="5664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B9F9FA" w14:textId="77777777" w:rsidR="00D01BC4" w:rsidRPr="004178E1" w:rsidRDefault="00AF0489">
                                <w:pPr>
                                  <w:pStyle w:val="Subtitle"/>
                                  <w:rPr>
                                    <w:sz w:val="28"/>
                                  </w:rPr>
                                </w:pPr>
                                <w:sdt>
                                  <w:sdtPr>
                                    <w:rPr>
                                      <w:sz w:val="28"/>
                                    </w:rPr>
                                    <w:alias w:val="Subtitle"/>
                                    <w:id w:val="1122268177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79A1">
                                      <w:rPr>
                                        <w:sz w:val="28"/>
                                      </w:rPr>
                                      <w:t>USER MANUAL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98000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E34D0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style="position:absolute;margin-left:0;margin-top:0;width:493.9pt;height:44.6pt;z-index:251674624;visibility:visible;mso-wrap-style:square;mso-width-percent:980;mso-height-percent:0;mso-top-percent:800;mso-wrap-distance-left:9pt;mso-wrap-distance-top:0;mso-wrap-distance-right:9pt;mso-wrap-distance-bottom:0;mso-position-horizontal:left;mso-position-horizontal-relative:margin;mso-position-vertical-relative:margin;mso-width-percent:980;mso-height-percent:0;mso-top-percent:80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" filled="f" stroked="f">
                    <v:textbox>
                      <w:txbxContent>
                        <w:p w14:paraId="63B9F9FA" w14:textId="77777777" w:rsidR="00D01BC4" w:rsidRPr="004178E1" w:rsidRDefault="00AF0489">
                          <w:pPr>
                            <w:pStyle w:val="Subtitle"/>
                            <w:rPr>
                              <w:sz w:val="28"/>
                            </w:rPr>
                          </w:pPr>
                          <w:sdt>
                            <w:sdtPr>
                              <w:rPr>
                                <w:sz w:val="28"/>
                              </w:rPr>
                              <w:alias w:val="Subtitle"/>
                              <w:id w:val="1122268177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B79A1">
                                <w:rPr>
                                  <w:sz w:val="28"/>
                                </w:rPr>
                                <w:t>USER MANUAL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5DE7612C" wp14:editId="1087B6D8">
                    <wp:simplePos x="0" y="0"/>
                    <mc:AlternateContent>
                      <mc:Choice Requires="wp14">
                        <wp:positionH relativeFrom="margin">
                          <wp14:pctPosHOffset>-3500</wp14:pctPosHOffset>
                        </wp:positionH>
                      </mc:Choice>
                      <mc:Fallback>
                        <wp:positionH relativeFrom="page">
                          <wp:posOffset>462280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468630</wp:posOffset>
                        </wp:positionV>
                      </mc:Fallback>
                    </mc:AlternateContent>
                    <wp:extent cx="6720840" cy="6297930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0840" cy="6297930"/>
                            </a:xfrm>
                            <a:prstGeom prst="rect">
                              <a:avLst/>
                            </a:prstGeom>
                            <a:blipFill>
                              <a:blip r:embed="rId9"/>
                              <a:stretch>
                                <a:fillRect/>
                              </a:stretch>
                            </a:blip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50FB71A" w14:textId="77777777" w:rsidR="00D01BC4" w:rsidRDefault="00D01BC4">
                                <w:pPr>
                                  <w:pStyle w:val="Header"/>
                                  <w:tabs>
                                    <w:tab w:val="left" w:pos="6765"/>
                                  </w:tabs>
                                  <w:rPr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105000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>
                <w:pict>
                  <v:shape w14:anchorId="5DE7612C" id="Text Box 2" o:spid="_x0000_s1027" type="#_x0000_t202" style="position:absolute;margin-left:0;margin-top:0;width:529.2pt;height:495.9pt;z-index:251673600;visibility:visible;mso-wrap-style:square;mso-width-percent:1050;mso-height-percent:725;mso-left-percent:-35;mso-top-percent:-25;mso-wrap-distance-left:9pt;mso-wrap-distance-top:0;mso-wrap-distance-right:9pt;mso-wrap-distance-bottom:0;mso-position-horizontal-relative:margin;mso-position-vertical-relative:margin;mso-width-percent:1050;mso-height-percent:725;mso-left-percent:-35;mso-top-percent:-25;mso-width-relative:margin;mso-height-relative:margin;v-text-anchor:top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" stroked="f" strokeweight=".5pt">
                    <v:fill r:id="rId10" o:title="" recolor="t" rotate="t" type="frame"/>
                    <v:textbox inset="0,0,0,0">
                      <w:txbxContent>
                        <w:p w14:paraId="550FB71A" w14:textId="77777777" w:rsidR="00D01BC4" w:rsidRDefault="00D01BC4">
                          <w:pPr>
                            <w:pStyle w:val="Header"/>
                            <w:tabs>
                              <w:tab w:val="left" w:pos="6765"/>
                            </w:tabs>
                            <w:rPr>
                              <w:noProof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417E387D" wp14:editId="2249D9D8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6766560</wp:posOffset>
                        </wp:positionV>
                      </mc:Fallback>
                    </mc:AlternateContent>
                    <wp:extent cx="6016625" cy="886460"/>
                    <wp:effectExtent l="0" t="0" r="0" b="0"/>
                    <wp:wrapNone/>
                    <wp:docPr id="3" name="Text Box 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86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1E5E05" w14:textId="77777777" w:rsidR="00D01BC4" w:rsidRDefault="00AF0489">
                                <w:pPr>
                                  <w:pStyle w:val="Title"/>
                                  <w:rPr>
                                    <w:sz w:val="56"/>
                                  </w:rPr>
                                </w:pPr>
                                <w:sdt>
                                  <w:sdtPr>
                                    <w:rPr>
                                      <w:sz w:val="48"/>
                                    </w:rPr>
                                    <w:alias w:val="Title"/>
                                    <w:id w:val="324249323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B4829" w:rsidRPr="00FB4829">
                                      <w:rPr>
                                        <w:sz w:val="48"/>
                                      </w:rPr>
                                      <w:t>BOGAZICI WEB ANNOTATION TOOL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17E387D" id="Text Box 26" o:spid="_x0000_s1028" type="#_x0000_t202" style="position:absolute;margin-left:0;margin-top:0;width:473.75pt;height:69.8pt;z-index:251669504;visibility:visible;mso-wrap-style:square;mso-width-percent:940;mso-height-percent:0;mso-top-percent:700;mso-wrap-distance-left:9pt;mso-wrap-distance-top:0;mso-wrap-distance-right:9pt;mso-wrap-distance-bottom:0;mso-position-horizontal:left;mso-position-horizontal-relative:margin;mso-position-vertical-relative:margin;mso-width-percent:940;mso-height-percent:0;mso-top-percent:70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" filled="f" stroked="f">
                    <v:textbox>
                      <w:txbxContent>
                        <w:p w14:paraId="581E5E05" w14:textId="77777777" w:rsidR="00D01BC4" w:rsidRDefault="00AF0489">
                          <w:pPr>
                            <w:pStyle w:val="Title"/>
                            <w:rPr>
                              <w:sz w:val="56"/>
                            </w:rPr>
                          </w:pPr>
                          <w:sdt>
                            <w:sdtPr>
                              <w:rPr>
                                <w:sz w:val="48"/>
                              </w:rPr>
                              <w:alias w:val="Title"/>
                              <w:id w:val="3242493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FB4829" w:rsidRPr="00FB4829">
                                <w:rPr>
                                  <w:sz w:val="48"/>
                                </w:rPr>
                                <w:t>BOGAZICI WEB ANNOTATION TOOL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0637036C" wp14:editId="078AF272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7182485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6766560</wp:posOffset>
                        </wp:positionV>
                      </mc:Fallback>
                    </mc:AlternateContent>
                    <wp:extent cx="128270" cy="2823210"/>
                    <wp:effectExtent l="0" t="0" r="0" b="0"/>
                    <wp:wrapNone/>
                    <wp:docPr id="4" name="Rectangle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282321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32500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w14:anchorId="2839EC26" id="Rectangle 9" o:spid="_x0000_s1026" style="position:absolute;margin-left:0;margin-top:0;width:10.1pt;height:222.3pt;z-index:251672576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KMlQIAADI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" fillcolor="#d1282e [3215]" stroked="f">
                    <w10:wrap anchorx="margin" anchory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7883B955" wp14:editId="7069DB60">
                    <wp:simplePos x="0" y="0"/>
                    <mc:AlternateContent>
                      <mc:Choice Requires="wp14">
                        <wp:positionH relativeFrom="margin">
                          <wp14:pctPosHOffset>101500</wp14:pctPosHOffset>
                        </wp:positionH>
                      </mc:Choice>
                      <mc:Fallback>
                        <wp:positionH relativeFrom="page">
                          <wp:posOffset>7182485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-2500</wp14:pctPosVOffset>
                        </wp:positionV>
                      </mc:Choice>
                      <mc:Fallback>
                        <wp:positionV relativeFrom="page">
                          <wp:posOffset>468630</wp:posOffset>
                        </wp:positionV>
                      </mc:Fallback>
                    </mc:AlternateContent>
                    <wp:extent cx="128270" cy="6297930"/>
                    <wp:effectExtent l="0" t="0" r="0" b="0"/>
                    <wp:wrapNone/>
                    <wp:docPr id="5" name="Rectangl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8270" cy="629793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2000</wp14:pctWidth>
                    </wp14:sizeRelH>
                    <wp14:sizeRelV relativeFrom="margin">
                      <wp14:pctHeight>72500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w14:anchorId="34BA5D8A" id="Rectangle 8" o:spid="_x0000_s1026" style="position:absolute;margin-left:0;margin-top:0;width:10.1pt;height:495.9pt;z-index:251671552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uRlgIAADI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1W27kZYCAAAyBQAADgAAAAAAAAAAAAAAAAAuAgAAZHJzL2Uyb0RvYy54&#10;bWxQSwECLQAUAAYACAAAACEAmuPAOd0AAAAEAQAADwAAAAAAAAAAAAAAAADwBAAAZHJzL2Rvd25y&#10;ZXYueG1sUEsFBgAAAAAEAAQA8wAAAPoFAAAAAA==&#10;" fillcolor="black [3213]" stroked="f">
                    <w10:wrap anchorx="margin" anchory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5" behindDoc="0" locked="0" layoutInCell="1" allowOverlap="1" wp14:anchorId="2811E87D" wp14:editId="2169CF8A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6839585" cy="9121140"/>
                    <wp:effectExtent l="0" t="0" r="9525" b="0"/>
                    <wp:wrapNone/>
                    <wp:docPr id="6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9585" cy="91211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107000</wp14:pctWidth>
                    </wp14:sizeRelH>
                    <wp14:sizeRelV relativeFrom="margin">
                      <wp14:pctHeight>105000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w14:anchorId="57B33D80" id="Rectangle 4" o:spid="_x0000_s1026" style="position:absolute;margin-left:0;margin-top:0;width:538.55pt;height:718.2pt;z-index:251667455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" filled="f" strokecolor="black [3213]">
                    <w10:wrap anchorx="margin" anchory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695E5071" wp14:editId="6240E5ED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87000</wp14:pctPosVOffset>
                        </wp:positionV>
                      </mc:Choice>
                      <mc:Fallback>
                        <wp:positionV relativeFrom="page">
                          <wp:posOffset>8242935</wp:posOffset>
                        </wp:positionV>
                      </mc:Fallback>
                    </mc:AlternateContent>
                    <wp:extent cx="6016625" cy="804545"/>
                    <wp:effectExtent l="0" t="0" r="0" b="0"/>
                    <wp:wrapNone/>
                    <wp:docPr id="16" name="Text Box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016625" cy="80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EA979E" w14:textId="44581E1E" w:rsidR="00D01BC4" w:rsidRDefault="00377991">
                                <w:proofErr w:type="spellStart"/>
                                <w:r>
                                  <w:t>Bogaziçi</w:t>
                                </w:r>
                                <w:proofErr w:type="spellEnd"/>
                                <w:r>
                                  <w:t xml:space="preserve"> Web Annotation Tool is </w:t>
                                </w:r>
                                <w:r>
                                  <w:t>a annotation tool for web pages that is compatible with W3C Web Annotation standard.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94000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95E5071" id="Text Box 24" o:spid="_x0000_s1029" type="#_x0000_t202" style="position:absolute;margin-left:0;margin-top:0;width:473.75pt;height:63.35pt;z-index:251668480;visibility:visible;mso-wrap-style:square;mso-width-percent:940;mso-height-percent:0;mso-top-percent:870;mso-wrap-distance-left:9pt;mso-wrap-distance-top:0;mso-wrap-distance-right:9pt;mso-wrap-distance-bottom:0;mso-position-horizontal:left;mso-position-horizontal-relative:margin;mso-position-vertical-relative:margin;mso-width-percent:940;mso-height-percent:0;mso-top-percent:87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" filled="f" stroked="f">
                    <v:textbox>
                      <w:txbxContent>
                        <w:p w14:paraId="31EA979E" w14:textId="44581E1E" w:rsidR="00D01BC4" w:rsidRDefault="00377991">
                          <w:proofErr w:type="spellStart"/>
                          <w:r>
                            <w:t>Bogaziçi</w:t>
                          </w:r>
                          <w:proofErr w:type="spellEnd"/>
                          <w:r>
                            <w:t xml:space="preserve"> Web Annotation Tool is </w:t>
                          </w:r>
                          <w:r>
                            <w:t>a annotation tool for web pages that is compatible with W3C Web Annotation standard.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sz w:val="56"/>
            </w:rPr>
            <w:br w:type="page"/>
          </w:r>
        </w:p>
        <w:p w14:paraId="25E58E91" w14:textId="77777777" w:rsidR="008D1A4A" w:rsidRDefault="008D1A4A">
          <w:pPr>
            <w:spacing w:line="276" w:lineRule="auto"/>
            <w:rPr>
              <w:sz w:val="56"/>
            </w:rPr>
          </w:pPr>
          <w:r>
            <w:rPr>
              <w:sz w:val="56"/>
            </w:rPr>
            <w:lastRenderedPageBreak/>
            <w:br w:type="page"/>
          </w:r>
        </w:p>
        <w:sdt>
          <w:sdtPr>
            <w:id w:val="-905759434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EastAsia" w:hAnsiTheme="minorHAnsi" w:cstheme="minorBidi"/>
              <w:b/>
              <w:caps w:val="0"/>
              <w:noProof/>
              <w:color w:val="auto"/>
              <w:sz w:val="22"/>
              <w:szCs w:val="22"/>
            </w:rPr>
          </w:sdtEndPr>
          <w:sdtContent>
            <w:p w14:paraId="6C8EB01D" w14:textId="77777777" w:rsidR="008D1A4A" w:rsidRDefault="008D1A4A">
              <w:pPr>
                <w:pStyle w:val="TOCHeading"/>
              </w:pPr>
            </w:p>
            <w:p w14:paraId="2EF3BE0E" w14:textId="39C59916" w:rsidR="008D1A4A" w:rsidRDefault="008D1A4A">
              <w:pPr>
                <w:pStyle w:val="TOCHeading"/>
              </w:pPr>
              <w:r>
                <w:t>Table of Contents</w:t>
              </w:r>
            </w:p>
            <w:p w14:paraId="2EE1EB12" w14:textId="77777777" w:rsidR="008D1A4A" w:rsidRPr="00DA6C51" w:rsidRDefault="008D1A4A" w:rsidP="008D1A4A">
              <w:pPr>
                <w:rPr>
                  <w:rFonts w:ascii="Segoe UI" w:hAnsi="Segoe UI" w:cs="Segoe UI"/>
                  <w:sz w:val="24"/>
                  <w:szCs w:val="24"/>
                </w:rPr>
              </w:pPr>
              <w:bookmarkStart w:id="0" w:name="_GoBack"/>
            </w:p>
            <w:p w14:paraId="251CF1B2" w14:textId="17A51B86" w:rsidR="008D1A4A" w:rsidRPr="00DA6C51" w:rsidRDefault="008D1A4A">
              <w:pPr>
                <w:pStyle w:val="TOC1"/>
                <w:tabs>
                  <w:tab w:val="right" w:leader="dot" w:pos="10070"/>
                </w:tabs>
                <w:rPr>
                  <w:rFonts w:ascii="Segoe UI" w:hAnsi="Segoe UI" w:cs="Segoe UI"/>
                  <w:noProof/>
                  <w:sz w:val="24"/>
                  <w:szCs w:val="24"/>
                </w:rPr>
              </w:pPr>
              <w:r w:rsidRPr="00DA6C51">
                <w:rPr>
                  <w:rFonts w:ascii="Segoe UI" w:hAnsi="Segoe UI" w:cs="Segoe UI"/>
                  <w:sz w:val="24"/>
                  <w:szCs w:val="24"/>
                </w:rPr>
                <w:fldChar w:fldCharType="begin"/>
              </w:r>
              <w:r w:rsidRPr="00DA6C51">
                <w:rPr>
                  <w:rFonts w:ascii="Segoe UI" w:hAnsi="Segoe UI" w:cs="Segoe UI"/>
                  <w:sz w:val="24"/>
                  <w:szCs w:val="24"/>
                </w:rPr>
                <w:instrText xml:space="preserve"> TOC \o "1-3" \h \z \u </w:instrText>
              </w:r>
              <w:r w:rsidRPr="00DA6C51">
                <w:rPr>
                  <w:rFonts w:ascii="Segoe UI" w:hAnsi="Segoe UI" w:cs="Segoe UI"/>
                  <w:sz w:val="24"/>
                  <w:szCs w:val="24"/>
                </w:rPr>
                <w:fldChar w:fldCharType="separate"/>
              </w:r>
              <w:hyperlink w:anchor="_Toc470469434" w:history="1">
                <w:r w:rsidRPr="00DA6C51">
                  <w:rPr>
                    <w:rStyle w:val="Hyperlink"/>
                    <w:rFonts w:ascii="Segoe UI" w:hAnsi="Segoe UI" w:cs="Segoe UI"/>
                    <w:noProof/>
                    <w:sz w:val="24"/>
                    <w:szCs w:val="24"/>
                  </w:rPr>
                  <w:t>WELCOME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ab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instrText xml:space="preserve"> PAGEREF _Toc470469434 \h </w:instrTex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0C17B5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>4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62711201" w14:textId="4811AF29" w:rsidR="008D1A4A" w:rsidRPr="00DA6C51" w:rsidRDefault="008D1A4A">
              <w:pPr>
                <w:pStyle w:val="TOC1"/>
                <w:tabs>
                  <w:tab w:val="right" w:leader="dot" w:pos="10070"/>
                </w:tabs>
                <w:rPr>
                  <w:rFonts w:ascii="Segoe UI" w:hAnsi="Segoe UI" w:cs="Segoe UI"/>
                  <w:noProof/>
                  <w:sz w:val="24"/>
                  <w:szCs w:val="24"/>
                </w:rPr>
              </w:pPr>
              <w:hyperlink w:anchor="_Toc470469435" w:history="1">
                <w:r w:rsidRPr="00DA6C51">
                  <w:rPr>
                    <w:rStyle w:val="Hyperlink"/>
                    <w:rFonts w:ascii="Segoe UI" w:hAnsi="Segoe UI" w:cs="Segoe UI"/>
                    <w:noProof/>
                    <w:sz w:val="24"/>
                    <w:szCs w:val="24"/>
                  </w:rPr>
                  <w:t>How to LOGIN APPLICATION ANNOTATION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ab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instrText xml:space="preserve"> PAGEREF _Toc470469435 \h </w:instrTex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0C17B5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>5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10C1D459" w14:textId="774051D2" w:rsidR="008D1A4A" w:rsidRPr="00DA6C51" w:rsidRDefault="008D1A4A">
              <w:pPr>
                <w:pStyle w:val="TOC1"/>
                <w:tabs>
                  <w:tab w:val="right" w:leader="dot" w:pos="10070"/>
                </w:tabs>
                <w:rPr>
                  <w:rFonts w:ascii="Segoe UI" w:hAnsi="Segoe UI" w:cs="Segoe UI"/>
                  <w:noProof/>
                  <w:sz w:val="24"/>
                  <w:szCs w:val="24"/>
                </w:rPr>
              </w:pPr>
              <w:hyperlink w:anchor="_Toc470469437" w:history="1">
                <w:r w:rsidRPr="00DA6C51">
                  <w:rPr>
                    <w:rStyle w:val="Hyperlink"/>
                    <w:rFonts w:ascii="Segoe UI" w:hAnsi="Segoe UI" w:cs="Segoe UI"/>
                    <w:noProof/>
                    <w:sz w:val="24"/>
                    <w:szCs w:val="24"/>
                  </w:rPr>
                  <w:t>How to ANNOTATE TEXT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ab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instrText xml:space="preserve"> PAGEREF _Toc470469437 \h </w:instrTex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0C17B5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>9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418D4EA2" w14:textId="1E8F5987" w:rsidR="008D1A4A" w:rsidRPr="00DA6C51" w:rsidRDefault="008D1A4A">
              <w:pPr>
                <w:pStyle w:val="TOC1"/>
                <w:tabs>
                  <w:tab w:val="right" w:leader="dot" w:pos="10070"/>
                </w:tabs>
                <w:rPr>
                  <w:rFonts w:ascii="Segoe UI" w:hAnsi="Segoe UI" w:cs="Segoe UI"/>
                  <w:noProof/>
                  <w:sz w:val="24"/>
                  <w:szCs w:val="24"/>
                </w:rPr>
              </w:pPr>
              <w:hyperlink w:anchor="_Toc470469439" w:history="1">
                <w:r w:rsidRPr="00DA6C51">
                  <w:rPr>
                    <w:rStyle w:val="Hyperlink"/>
                    <w:rFonts w:ascii="Segoe UI" w:hAnsi="Segoe UI" w:cs="Segoe UI"/>
                    <w:noProof/>
                    <w:sz w:val="24"/>
                    <w:szCs w:val="24"/>
                  </w:rPr>
                  <w:t>How to ACTIVATE GEEK MODE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ab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instrText xml:space="preserve"> PAGEREF _Toc470469439 \h </w:instrTex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0C17B5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>14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91F9C9F" w14:textId="168CF5E2" w:rsidR="008D1A4A" w:rsidRPr="00DA6C51" w:rsidRDefault="008D1A4A">
              <w:pPr>
                <w:pStyle w:val="TOC1"/>
                <w:tabs>
                  <w:tab w:val="right" w:leader="dot" w:pos="10070"/>
                </w:tabs>
                <w:rPr>
                  <w:rFonts w:ascii="Segoe UI" w:hAnsi="Segoe UI" w:cs="Segoe UI"/>
                  <w:noProof/>
                  <w:sz w:val="24"/>
                  <w:szCs w:val="24"/>
                </w:rPr>
              </w:pPr>
              <w:hyperlink w:anchor="_Toc470469441" w:history="1">
                <w:r w:rsidRPr="00DA6C51">
                  <w:rPr>
                    <w:rStyle w:val="Hyperlink"/>
                    <w:rFonts w:ascii="Segoe UI" w:hAnsi="Segoe UI" w:cs="Segoe UI"/>
                    <w:noProof/>
                    <w:sz w:val="24"/>
                    <w:szCs w:val="24"/>
                  </w:rPr>
                  <w:t>How to ANNOTATE IMAGE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ab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instrText xml:space="preserve"> PAGEREF _Toc470469441 \h </w:instrTex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0C17B5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>16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4CC87D6A" w14:textId="77F568D8" w:rsidR="008D1A4A" w:rsidRPr="00DA6C51" w:rsidRDefault="008D1A4A">
              <w:pPr>
                <w:pStyle w:val="TOC1"/>
                <w:tabs>
                  <w:tab w:val="right" w:leader="dot" w:pos="10070"/>
                </w:tabs>
                <w:rPr>
                  <w:rFonts w:ascii="Segoe UI" w:hAnsi="Segoe UI" w:cs="Segoe UI"/>
                  <w:noProof/>
                  <w:sz w:val="24"/>
                  <w:szCs w:val="24"/>
                </w:rPr>
              </w:pPr>
              <w:hyperlink w:anchor="_Toc470469442" w:history="1">
                <w:r w:rsidRPr="00DA6C51">
                  <w:rPr>
                    <w:rStyle w:val="Hyperlink"/>
                    <w:rFonts w:ascii="Segoe UI" w:hAnsi="Segoe UI" w:cs="Segoe UI"/>
                    <w:noProof/>
                    <w:sz w:val="24"/>
                    <w:szCs w:val="24"/>
                  </w:rPr>
                  <w:t>How to EDIT TEXT ANNOTATION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ab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instrText xml:space="preserve"> PAGEREF _Toc470469442 \h </w:instrTex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0C17B5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>19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42803CE0" w14:textId="2B93ABAA" w:rsidR="008D1A4A" w:rsidRPr="00DA6C51" w:rsidRDefault="008D1A4A">
              <w:pPr>
                <w:pStyle w:val="TOC1"/>
                <w:tabs>
                  <w:tab w:val="right" w:leader="dot" w:pos="10070"/>
                </w:tabs>
                <w:rPr>
                  <w:rFonts w:ascii="Segoe UI" w:hAnsi="Segoe UI" w:cs="Segoe UI"/>
                  <w:noProof/>
                  <w:sz w:val="24"/>
                  <w:szCs w:val="24"/>
                </w:rPr>
              </w:pPr>
              <w:hyperlink w:anchor="_Toc470469443" w:history="1">
                <w:r w:rsidRPr="00DA6C51">
                  <w:rPr>
                    <w:rStyle w:val="Hyperlink"/>
                    <w:rFonts w:ascii="Segoe UI" w:hAnsi="Segoe UI" w:cs="Segoe UI"/>
                    <w:noProof/>
                    <w:sz w:val="24"/>
                    <w:szCs w:val="24"/>
                  </w:rPr>
                  <w:t>How to EDIT IMAGE ANNOTATION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ab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instrText xml:space="preserve"> PAGEREF _Toc470469443 \h </w:instrTex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0C17B5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>22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4CAC3065" w14:textId="77BD9E55" w:rsidR="008D1A4A" w:rsidRPr="00DA6C51" w:rsidRDefault="008D1A4A">
              <w:pPr>
                <w:pStyle w:val="TOC1"/>
                <w:tabs>
                  <w:tab w:val="right" w:leader="dot" w:pos="10070"/>
                </w:tabs>
                <w:rPr>
                  <w:rFonts w:ascii="Segoe UI" w:hAnsi="Segoe UI" w:cs="Segoe UI"/>
                  <w:noProof/>
                  <w:sz w:val="24"/>
                  <w:szCs w:val="24"/>
                </w:rPr>
              </w:pPr>
              <w:hyperlink w:anchor="_Toc470469444" w:history="1">
                <w:r w:rsidRPr="00DA6C51">
                  <w:rPr>
                    <w:rStyle w:val="Hyperlink"/>
                    <w:rFonts w:ascii="Segoe UI" w:hAnsi="Segoe UI" w:cs="Segoe UI"/>
                    <w:noProof/>
                    <w:sz w:val="24"/>
                    <w:szCs w:val="24"/>
                  </w:rPr>
                  <w:t>How to DELETE IMAGE ANNOTATION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ab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instrText xml:space="preserve"> PAGEREF _Toc470469444 \h </w:instrTex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0C17B5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t>25</w:t>
                </w:r>
                <w:r w:rsidRPr="00DA6C51">
                  <w:rPr>
                    <w:rFonts w:ascii="Segoe UI" w:hAnsi="Segoe UI" w:cs="Segoe UI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7CEEA17" w14:textId="5E2D49A5" w:rsidR="008D1A4A" w:rsidRDefault="008D1A4A">
              <w:r w:rsidRPr="00DA6C51">
                <w:rPr>
                  <w:rFonts w:ascii="Segoe UI" w:hAnsi="Segoe UI" w:cs="Segoe UI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  <w:bookmarkEnd w:id="0" w:displacedByCustomXml="next"/>
          </w:sdtContent>
        </w:sdt>
        <w:p w14:paraId="01010D0B" w14:textId="6126E280" w:rsidR="008D1A4A" w:rsidRDefault="008D1A4A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</w:p>
        <w:p w14:paraId="2BCC3692" w14:textId="77777777" w:rsidR="008D1A4A" w:rsidRDefault="008D1A4A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  <w:r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  <w:br w:type="page"/>
          </w:r>
        </w:p>
        <w:p w14:paraId="0704E08B" w14:textId="77777777" w:rsidR="008D1A4A" w:rsidRDefault="008D1A4A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</w:p>
        <w:p w14:paraId="52F1E966" w14:textId="77777777" w:rsidR="008D1A4A" w:rsidRDefault="008D1A4A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  <w:r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  <w:br w:type="page"/>
          </w:r>
        </w:p>
        <w:p w14:paraId="7D9ADFCF" w14:textId="205E0BA8" w:rsidR="00D01BC4" w:rsidRDefault="00AF0489">
          <w:pPr>
            <w:spacing w:line="276" w:lineRule="auto"/>
            <w:rPr>
              <w:rFonts w:asciiTheme="majorHAnsi" w:eastAsiaTheme="majorEastAsia" w:hAnsiTheme="majorHAnsi" w:cstheme="majorBidi"/>
              <w:caps/>
              <w:color w:val="000000" w:themeColor="text1"/>
              <w:spacing w:val="-20"/>
              <w:kern w:val="28"/>
              <w:sz w:val="56"/>
              <w:szCs w:val="52"/>
            </w:rPr>
          </w:pPr>
        </w:p>
      </w:sdtContent>
    </w:sdt>
    <w:sdt>
      <w:sdtPr>
        <w:id w:val="633372245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p w14:paraId="3988F286" w14:textId="77777777" w:rsidR="00D01BC4" w:rsidRDefault="00FB4829">
          <w:pPr>
            <w:pStyle w:val="Title"/>
          </w:pPr>
          <w:r>
            <w:t>BOGAZICI WEB ANNOTATION TOOL</w:t>
          </w:r>
        </w:p>
      </w:sdtContent>
    </w:sdt>
    <w:p w14:paraId="55CCCEED" w14:textId="77777777" w:rsidR="00D01BC4" w:rsidRDefault="00AF0489">
      <w:pPr>
        <w:pStyle w:val="Subtitle"/>
      </w:pPr>
      <w:sdt>
        <w:sdtPr>
          <w:id w:val="1161806749"/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0B79A1">
            <w:rPr>
              <w:lang w:val="en-GB"/>
            </w:rPr>
            <w:t>USER MANUAL</w:t>
          </w:r>
        </w:sdtContent>
      </w:sdt>
      <w:r w:rsidR="00DC5B9A">
        <w:t xml:space="preserve"> </w:t>
      </w:r>
      <w:r w:rsidR="00DC5B9A">
        <w:rPr>
          <w:noProof/>
        </w:rPr>
        <mc:AlternateContent>
          <mc:Choice Requires="wpg">
            <w:drawing>
              <wp:anchor distT="0" distB="0" distL="182880" distR="182880" simplePos="0" relativeHeight="251676672" behindDoc="0" locked="0" layoutInCell="1" allowOverlap="1" wp14:anchorId="6EC19DFF" wp14:editId="14D724DE">
                <wp:simplePos x="0" y="0"/>
                <mc:AlternateContent>
                  <mc:Choice Requires="wp14">
                    <wp:positionH relativeFrom="margin">
                      <wp14:pctPosHOffset>72000</wp14:pctPosHOffset>
                    </wp:positionH>
                  </mc:Choice>
                  <mc:Fallback>
                    <wp:positionH relativeFrom="page">
                      <wp:posOffset>5293995</wp:posOffset>
                    </wp:positionH>
                  </mc:Fallback>
                </mc:AlternateContent>
                <mc:AlternateContent>
                  <mc:Choice Requires="wp14">
                    <wp:positionV relativeFrom="margin">
                      <wp14:pctPosVOffset>-2500</wp14:pctPosVOffset>
                    </wp:positionV>
                  </mc:Choice>
                  <mc:Fallback>
                    <wp:positionV relativeFrom="page">
                      <wp:posOffset>468630</wp:posOffset>
                    </wp:positionV>
                  </mc:Fallback>
                </mc:AlternateContent>
                <wp:extent cx="2048510" cy="9121269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8510" cy="9121269"/>
                          <a:chOff x="0" y="0"/>
                          <a:chExt cx="2048510" cy="9121269"/>
                        </a:xfrm>
                      </wpg:grpSpPr>
                      <wps:wsp>
                        <wps:cNvPr id="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6298059"/>
                            <a:ext cx="2048510" cy="282321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48510" cy="629793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43838" y="215758"/>
                            <a:ext cx="1604645" cy="868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1A9B2" w14:textId="77777777" w:rsidR="00D01BC4" w:rsidRPr="00F2607C" w:rsidRDefault="00F2607C">
                              <w:pPr>
                                <w:pStyle w:val="Subtitle"/>
                                <w:rPr>
                                  <w:color w:val="C8C8B1" w:themeColor="background2"/>
                                  <w:sz w:val="28"/>
                                </w:rPr>
                              </w:pPr>
                              <w:r w:rsidRPr="00F2607C">
                                <w:rPr>
                                  <w:color w:val="C8C8B1" w:themeColor="background2"/>
                                  <w:sz w:val="28"/>
                                </w:rPr>
                                <w:t>DEVELOPERS</w:t>
                              </w:r>
                            </w:p>
                            <w:p w14:paraId="51CA342D" w14:textId="77777777" w:rsidR="00BE7E06" w:rsidRDefault="00BE7E06" w:rsidP="00BE7E06">
                              <w:pPr>
                                <w:spacing w:line="480" w:lineRule="auto"/>
                                <w:rPr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Özlem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AKBAŞ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br/>
                                <w:t>Sarah BEIRKDAR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br/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Uğur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HİÇYILMAM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br/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Gökhan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ÖZGEZEN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br/>
                                <w:t>Mahmut Ali ÖZKURAN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br/>
                                <w:t xml:space="preserve">Anıl Selim SÜRMELİ </w:t>
                              </w:r>
                            </w:p>
                            <w:p w14:paraId="4267FDA3" w14:textId="611084F9" w:rsidR="00F2607C" w:rsidRDefault="00F2607C" w:rsidP="00BE7E06">
                              <w:pPr>
                                <w:spacing w:line="480" w:lineRule="auto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32000</wp14:pctWidth>
                </wp14:sizeRelH>
                <wp14:sizeRelV relativeFrom="margin">
                  <wp14:pctHeight>105000</wp14:pctHeight>
                </wp14:sizeRelV>
              </wp:anchor>
            </w:drawing>
          </mc:Choice>
          <mc:Fallback>
            <w:pict>
              <v:group w14:anchorId="6EC19DFF" id="Group 14" o:spid="_x0000_s1030" style="position:absolute;margin-left:0;margin-top:0;width:161.3pt;height:718.2pt;z-index:251676672;mso-width-percent:320;mso-height-percent:1050;mso-left-percent:720;mso-top-percent:-25;mso-wrap-distance-left:14.4pt;mso-wrap-distance-right:14.4pt;mso-position-horizontal-relative:margin;mso-position-vertical-relative:margin;mso-width-percent:320;mso-height-percent:1050;mso-left-percent:720;mso-top-percent:-25;mso-width-relative:margin;mso-height-relative:margin" coordsize="20485,91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">
                <v:rect id="Rectangle 18" o:spid="_x0000_s1031" style="position:absolute;top:62980;width:20485;height:28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" fillcolor="#d1282e [3215]" stroked="f"/>
                <v:rect id="Rectangle 17" o:spid="_x0000_s1032" style="position:absolute;width:20485;height:62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" fillcolor="black [3213]" stroked="f"/>
                <v:shape id="Text Box 14" o:spid="_x0000_s1033" type="#_x0000_t202" style="position:absolute;left:1438;top:2157;width:16046;height:86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" filled="f" fillcolor="white [3212]" stroked="f">
                  <v:textbox>
                    <w:txbxContent>
                      <w:p w14:paraId="6CD1A9B2" w14:textId="77777777" w:rsidR="00D01BC4" w:rsidRPr="00F2607C" w:rsidRDefault="00F2607C">
                        <w:pPr>
                          <w:pStyle w:val="Subtitle"/>
                          <w:rPr>
                            <w:color w:val="C8C8B1" w:themeColor="background2"/>
                            <w:sz w:val="28"/>
                          </w:rPr>
                        </w:pPr>
                        <w:r w:rsidRPr="00F2607C">
                          <w:rPr>
                            <w:color w:val="C8C8B1" w:themeColor="background2"/>
                            <w:sz w:val="28"/>
                          </w:rPr>
                          <w:t>DEVELOPERS</w:t>
                        </w:r>
                      </w:p>
                      <w:p w14:paraId="51CA342D" w14:textId="77777777" w:rsidR="00BE7E06" w:rsidRDefault="00BE7E06" w:rsidP="00BE7E06">
                        <w:pPr>
                          <w:spacing w:line="480" w:lineRule="auto"/>
                          <w:rPr>
                            <w:color w:val="FFFFFF" w:themeColor="background1"/>
                          </w:rPr>
                        </w:pPr>
                        <w:proofErr w:type="spellStart"/>
                        <w:r>
                          <w:rPr>
                            <w:color w:val="FFFFFF" w:themeColor="background1"/>
                          </w:rPr>
                          <w:t>Özlem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AKBAŞ</w:t>
                        </w:r>
                        <w:r>
                          <w:rPr>
                            <w:color w:val="FFFFFF" w:themeColor="background1"/>
                          </w:rPr>
                          <w:br/>
                          <w:t>Sarah BEIRKDAR</w:t>
                        </w:r>
                        <w:r>
                          <w:rPr>
                            <w:color w:val="FFFFFF" w:themeColor="background1"/>
                          </w:rPr>
                          <w:br/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Uğur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HİÇYILMAM</w:t>
                        </w:r>
                        <w:r>
                          <w:rPr>
                            <w:color w:val="FFFFFF" w:themeColor="background1"/>
                          </w:rPr>
                          <w:br/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Gökhan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ÖZGEZEN</w:t>
                        </w:r>
                        <w:r>
                          <w:rPr>
                            <w:color w:val="FFFFFF" w:themeColor="background1"/>
                          </w:rPr>
                          <w:br/>
                          <w:t>Mahmut Ali ÖZKURAN</w:t>
                        </w:r>
                        <w:r>
                          <w:rPr>
                            <w:color w:val="FFFFFF" w:themeColor="background1"/>
                          </w:rPr>
                          <w:br/>
                          <w:t xml:space="preserve">Anıl Selim SÜRMELİ </w:t>
                        </w:r>
                      </w:p>
                      <w:p w14:paraId="4267FDA3" w14:textId="611084F9" w:rsidR="00F2607C" w:rsidRDefault="00F2607C" w:rsidP="00BE7E06">
                        <w:pPr>
                          <w:spacing w:line="480" w:lineRule="auto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D2B488B" w14:textId="77777777" w:rsidR="004178E1" w:rsidRDefault="004178E1" w:rsidP="004178E1">
      <w:pPr>
        <w:pStyle w:val="Heading1"/>
      </w:pPr>
      <w:bookmarkStart w:id="1" w:name="_Toc470469434"/>
      <w:r>
        <w:t>WELCOME</w:t>
      </w:r>
      <w:bookmarkEnd w:id="1"/>
    </w:p>
    <w:p w14:paraId="708ACC4B" w14:textId="4024F80D" w:rsidR="009A1A78" w:rsidRPr="009A1A78" w:rsidRDefault="004178E1" w:rsidP="004178E1">
      <w:pPr>
        <w:rPr>
          <w:rFonts w:ascii="Segoe UI" w:hAnsi="Segoe UI" w:cs="Segoe UI"/>
        </w:rPr>
      </w:pPr>
      <w:r w:rsidRPr="009A1A78">
        <w:rPr>
          <w:rFonts w:ascii="Segoe UI" w:hAnsi="Segoe UI" w:cs="Segoe UI"/>
        </w:rPr>
        <w:t xml:space="preserve">This </w:t>
      </w:r>
      <w:r w:rsidR="009A1A78" w:rsidRPr="009A1A78">
        <w:rPr>
          <w:rFonts w:ascii="Segoe UI" w:hAnsi="Segoe UI" w:cs="Segoe UI"/>
        </w:rPr>
        <w:t xml:space="preserve">document </w:t>
      </w:r>
      <w:r w:rsidRPr="009A1A78">
        <w:rPr>
          <w:rFonts w:ascii="Segoe UI" w:hAnsi="Segoe UI" w:cs="Segoe UI"/>
        </w:rPr>
        <w:t xml:space="preserve">is </w:t>
      </w:r>
      <w:r w:rsidR="003D4C76">
        <w:rPr>
          <w:rFonts w:ascii="Segoe UI" w:hAnsi="Segoe UI" w:cs="Segoe UI"/>
        </w:rPr>
        <w:t xml:space="preserve">the user manual for the Boğaziçi Web Annotation Tool that </w:t>
      </w:r>
      <w:r w:rsidR="009A1A78" w:rsidRPr="009A1A78">
        <w:rPr>
          <w:rFonts w:ascii="Segoe UI" w:hAnsi="Segoe UI" w:cs="Segoe UI"/>
        </w:rPr>
        <w:t xml:space="preserve">created for Boğaziçi University Software Engineering SWE 574 Fall 2016 class. </w:t>
      </w:r>
    </w:p>
    <w:p w14:paraId="028D1288" w14:textId="77777777" w:rsidR="004178E1" w:rsidRDefault="004178E1">
      <w:pPr>
        <w:spacing w:line="276" w:lineRule="auto"/>
      </w:pPr>
      <w:r>
        <w:br w:type="page"/>
      </w:r>
    </w:p>
    <w:p w14:paraId="4307FFE4" w14:textId="77777777" w:rsidR="0058637D" w:rsidRDefault="0058637D" w:rsidP="009A1A78">
      <w:pPr>
        <w:pStyle w:val="Heading1"/>
      </w:pPr>
      <w:bookmarkStart w:id="2" w:name="_Toc470469435"/>
    </w:p>
    <w:p w14:paraId="723E2C89" w14:textId="590229BC" w:rsidR="009A1A78" w:rsidRDefault="002A78C6" w:rsidP="009A1A78">
      <w:pPr>
        <w:pStyle w:val="Heading1"/>
      </w:pPr>
      <w:r>
        <w:t>How to LOGIN APPLICATION ANNOTATION</w:t>
      </w:r>
      <w:bookmarkEnd w:id="2"/>
    </w:p>
    <w:p w14:paraId="7440BF2B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2F2DBA4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2F9E9A6" w14:textId="739039B7" w:rsidR="009A1A78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After you completed installation of the extension, click the extension button that presented on the top right of the browser. </w:t>
      </w:r>
    </w:p>
    <w:p w14:paraId="69E108B4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F0315D7" w14:textId="5C46B77F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 wp14:anchorId="1FFA65BF" wp14:editId="0AE53B0D">
            <wp:extent cx="6400800" cy="40005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42BE" w14:textId="77777777" w:rsidR="009A1A78" w:rsidRDefault="009A1A78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1C971D4" w14:textId="77777777" w:rsidR="002A78C6" w:rsidRDefault="002A78C6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48208CFC" w14:textId="7777777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7171461" w14:textId="21D8DA47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Click login register button on top right of the extension window. The login window will be appeared.</w:t>
      </w:r>
    </w:p>
    <w:p w14:paraId="5C3EB6DD" w14:textId="77777777" w:rsidR="002B6121" w:rsidRDefault="002B6121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E2B1D76" w14:textId="0F481AF4" w:rsidR="002A78C6" w:rsidRDefault="002A78C6" w:rsidP="009A1A7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6B75789F" w14:textId="02B0A105" w:rsidR="002A78C6" w:rsidRDefault="002A78C6" w:rsidP="002A78C6">
      <w:pPr>
        <w:pStyle w:val="Heading3"/>
        <w:rPr>
          <w:rFonts w:ascii="Segoe UI" w:hAnsi="Segoe UI" w:cs="Segoe UI"/>
          <w:color w:val="333333"/>
        </w:rPr>
      </w:pPr>
      <w:bookmarkStart w:id="3" w:name="_Toc470469436"/>
      <w:r>
        <w:rPr>
          <w:rFonts w:ascii="Segoe UI" w:hAnsi="Segoe UI" w:cs="Segoe UI"/>
          <w:noProof/>
          <w:color w:val="333333"/>
        </w:rPr>
        <w:drawing>
          <wp:inline distT="0" distB="0" distL="0" distR="0" wp14:anchorId="4D1DFD08" wp14:editId="7D93AA2A">
            <wp:extent cx="6400800" cy="40005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2-25 at 15.35.5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7A078125" w14:textId="0CF24ECC" w:rsidR="002A78C6" w:rsidRDefault="002A78C6">
      <w:pPr>
        <w:spacing w:line="276" w:lineRule="auto"/>
      </w:pPr>
      <w:r>
        <w:br w:type="page"/>
      </w:r>
    </w:p>
    <w:p w14:paraId="0CBD52D7" w14:textId="77777777" w:rsidR="002B6121" w:rsidRDefault="002B6121" w:rsidP="002A78C6">
      <w:pPr>
        <w:rPr>
          <w:rFonts w:ascii="Segoe UI" w:hAnsi="Segoe UI" w:cs="Segoe UI"/>
          <w:sz w:val="24"/>
        </w:rPr>
      </w:pPr>
    </w:p>
    <w:p w14:paraId="46C5A061" w14:textId="314059AF" w:rsidR="002A78C6" w:rsidRPr="002B6121" w:rsidRDefault="002A78C6" w:rsidP="002A78C6">
      <w:pPr>
        <w:rPr>
          <w:rFonts w:ascii="Segoe UI" w:hAnsi="Segoe UI" w:cs="Segoe UI"/>
        </w:rPr>
      </w:pPr>
      <w:r w:rsidRPr="002B6121">
        <w:rPr>
          <w:rFonts w:ascii="Segoe UI" w:hAnsi="Segoe UI" w:cs="Segoe UI"/>
          <w:sz w:val="24"/>
        </w:rPr>
        <w:t>Enter you user name and password.</w:t>
      </w:r>
    </w:p>
    <w:p w14:paraId="26A692E4" w14:textId="77777777" w:rsidR="002A78C6" w:rsidRDefault="002A78C6" w:rsidP="002A78C6"/>
    <w:p w14:paraId="3B2E3DB5" w14:textId="787B538E" w:rsidR="002A78C6" w:rsidRDefault="002A78C6" w:rsidP="002A78C6"/>
    <w:p w14:paraId="2E41681F" w14:textId="77777777" w:rsidR="002B6121" w:rsidRDefault="002B6121" w:rsidP="002A78C6"/>
    <w:p w14:paraId="314C8282" w14:textId="7013E0E2" w:rsidR="002A78C6" w:rsidRDefault="002A78C6" w:rsidP="002A78C6">
      <w:r>
        <w:rPr>
          <w:noProof/>
        </w:rPr>
        <w:drawing>
          <wp:inline distT="0" distB="0" distL="0" distR="0" wp14:anchorId="45A723C7" wp14:editId="61920DF4">
            <wp:extent cx="6400800" cy="40005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207E" w14:textId="77777777" w:rsidR="002A78C6" w:rsidRDefault="002A78C6" w:rsidP="002A78C6">
      <w:pPr>
        <w:spacing w:line="276" w:lineRule="auto"/>
      </w:pPr>
    </w:p>
    <w:p w14:paraId="65E6D3D3" w14:textId="77777777" w:rsidR="002A78C6" w:rsidRDefault="002A78C6">
      <w:pPr>
        <w:spacing w:line="276" w:lineRule="auto"/>
      </w:pPr>
      <w:r>
        <w:br w:type="page"/>
      </w:r>
    </w:p>
    <w:p w14:paraId="1709465B" w14:textId="77777777" w:rsidR="0058637D" w:rsidRDefault="0058637D" w:rsidP="002A78C6">
      <w:pPr>
        <w:rPr>
          <w:rFonts w:ascii="Segoe UI" w:hAnsi="Segoe UI" w:cs="Segoe UI"/>
          <w:sz w:val="24"/>
          <w:szCs w:val="24"/>
        </w:rPr>
      </w:pPr>
    </w:p>
    <w:p w14:paraId="2663638F" w14:textId="2ABFB180" w:rsidR="002A78C6" w:rsidRPr="002B6121" w:rsidRDefault="002A78C6" w:rsidP="002A78C6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t>Press login button and you are in.</w:t>
      </w:r>
    </w:p>
    <w:p w14:paraId="4DEF19FF" w14:textId="77777777" w:rsidR="002A78C6" w:rsidRDefault="002A78C6" w:rsidP="002A78C6"/>
    <w:p w14:paraId="68C53C8D" w14:textId="77777777" w:rsidR="002A78C6" w:rsidRDefault="002A78C6" w:rsidP="002A78C6"/>
    <w:p w14:paraId="71B0E328" w14:textId="77777777" w:rsidR="002A78C6" w:rsidRDefault="002A78C6" w:rsidP="002A78C6"/>
    <w:p w14:paraId="2A0771FD" w14:textId="77777777" w:rsidR="002A78C6" w:rsidRDefault="002A78C6" w:rsidP="002A78C6"/>
    <w:p w14:paraId="7AACC582" w14:textId="77777777" w:rsidR="002A78C6" w:rsidRDefault="002A78C6" w:rsidP="002A78C6">
      <w:r>
        <w:rPr>
          <w:noProof/>
        </w:rPr>
        <w:drawing>
          <wp:inline distT="0" distB="0" distL="0" distR="0" wp14:anchorId="5E2C50EF" wp14:editId="719502AA">
            <wp:extent cx="6400800" cy="40005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FAD2" w14:textId="7587695A" w:rsidR="000675A9" w:rsidRDefault="000675A9">
      <w:pPr>
        <w:spacing w:line="276" w:lineRule="auto"/>
      </w:pPr>
      <w:r>
        <w:br w:type="page"/>
      </w:r>
    </w:p>
    <w:p w14:paraId="28AAAA6F" w14:textId="77777777" w:rsidR="0058637D" w:rsidRDefault="0058637D" w:rsidP="000675A9">
      <w:pPr>
        <w:pStyle w:val="Heading1"/>
      </w:pPr>
      <w:bookmarkStart w:id="4" w:name="_Toc470469437"/>
    </w:p>
    <w:p w14:paraId="2EF47116" w14:textId="6DE9428A" w:rsidR="000675A9" w:rsidRDefault="000675A9" w:rsidP="000675A9">
      <w:pPr>
        <w:pStyle w:val="Heading1"/>
      </w:pPr>
      <w:r>
        <w:t>How to ANNOTATE TEXT</w:t>
      </w:r>
      <w:bookmarkEnd w:id="4"/>
    </w:p>
    <w:p w14:paraId="72A32A83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8A2D567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9E1CD53" w14:textId="17609CE9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that you want to annotate. </w:t>
      </w:r>
    </w:p>
    <w:p w14:paraId="068EBB34" w14:textId="2D9EAB58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2CB06966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 wp14:anchorId="03D28623" wp14:editId="15BDCE43">
            <wp:extent cx="6400800" cy="40005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27AE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47A6E579" w14:textId="77777777" w:rsidR="000675A9" w:rsidRDefault="000675A9" w:rsidP="000675A9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68BE33B0" w14:textId="77777777" w:rsidR="000675A9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03BA62FE" w14:textId="77777777" w:rsidR="000675A9" w:rsidRPr="002B6121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0744E3E" w14:textId="2FD81DBB" w:rsidR="000675A9" w:rsidRPr="002B6121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 w:rsidRPr="002B6121">
        <w:rPr>
          <w:rFonts w:ascii="Segoe UI" w:hAnsi="Segoe UI" w:cs="Segoe UI"/>
          <w:color w:val="333333"/>
        </w:rPr>
        <w:t xml:space="preserve">Select the text you want to be annotate the annotation will be appeared. </w:t>
      </w:r>
    </w:p>
    <w:p w14:paraId="28EA5B32" w14:textId="77777777" w:rsidR="000675A9" w:rsidRPr="002B6121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 w:rsidRPr="002B6121">
        <w:rPr>
          <w:rFonts w:ascii="Segoe UI" w:hAnsi="Segoe UI" w:cs="Segoe UI"/>
          <w:color w:val="333333"/>
        </w:rPr>
        <w:br/>
      </w:r>
    </w:p>
    <w:p w14:paraId="10F952E6" w14:textId="47EDEB5D" w:rsidR="000675A9" w:rsidRPr="002B6121" w:rsidRDefault="000675A9" w:rsidP="000675A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 w:rsidRPr="002B6121">
        <w:rPr>
          <w:rFonts w:ascii="Segoe UI" w:hAnsi="Segoe UI" w:cs="Segoe UI"/>
          <w:color w:val="333333"/>
        </w:rPr>
        <w:br/>
      </w:r>
    </w:p>
    <w:p w14:paraId="41B94942" w14:textId="77777777" w:rsidR="000675A9" w:rsidRPr="002B6121" w:rsidRDefault="000675A9" w:rsidP="000675A9">
      <w:pPr>
        <w:pStyle w:val="Heading3"/>
        <w:rPr>
          <w:rFonts w:ascii="Segoe UI" w:hAnsi="Segoe UI" w:cs="Segoe UI"/>
          <w:color w:val="333333"/>
          <w:sz w:val="24"/>
          <w:szCs w:val="24"/>
        </w:rPr>
      </w:pPr>
      <w:bookmarkStart w:id="5" w:name="_Toc470469438"/>
      <w:r w:rsidRPr="002B6121">
        <w:rPr>
          <w:rFonts w:ascii="Segoe UI" w:hAnsi="Segoe UI" w:cs="Segoe UI"/>
          <w:noProof/>
          <w:color w:val="333333"/>
          <w:sz w:val="24"/>
          <w:szCs w:val="24"/>
        </w:rPr>
        <w:drawing>
          <wp:inline distT="0" distB="0" distL="0" distR="0" wp14:anchorId="01FAA6C3" wp14:editId="59135A5C">
            <wp:extent cx="6400800" cy="40005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2-25 at 15.35.5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7C3C3660" w14:textId="77777777" w:rsidR="000675A9" w:rsidRPr="002B6121" w:rsidRDefault="000675A9" w:rsidP="000675A9">
      <w:pPr>
        <w:spacing w:line="276" w:lineRule="auto"/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br w:type="page"/>
      </w:r>
    </w:p>
    <w:p w14:paraId="44CB17AC" w14:textId="77777777" w:rsidR="00AC3751" w:rsidRPr="002B6121" w:rsidRDefault="00AC3751" w:rsidP="000675A9">
      <w:pPr>
        <w:rPr>
          <w:rFonts w:ascii="Segoe UI" w:hAnsi="Segoe UI" w:cs="Segoe UI"/>
          <w:color w:val="333333"/>
          <w:sz w:val="24"/>
          <w:szCs w:val="24"/>
        </w:rPr>
      </w:pPr>
    </w:p>
    <w:p w14:paraId="2CFEF311" w14:textId="00EAEA11" w:rsidR="000675A9" w:rsidRPr="002B6121" w:rsidRDefault="00862550" w:rsidP="000675A9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color w:val="333333"/>
          <w:sz w:val="24"/>
          <w:szCs w:val="24"/>
        </w:rPr>
        <w:br/>
      </w:r>
      <w:r w:rsidR="000675A9" w:rsidRPr="002B6121">
        <w:rPr>
          <w:rFonts w:ascii="Segoe UI" w:hAnsi="Segoe UI" w:cs="Segoe UI"/>
          <w:color w:val="333333"/>
          <w:sz w:val="24"/>
          <w:szCs w:val="24"/>
        </w:rPr>
        <w:t>Click the annotate button and write your thoughts</w:t>
      </w:r>
      <w:r w:rsidR="000675A9" w:rsidRPr="002B6121">
        <w:rPr>
          <w:rFonts w:ascii="Segoe UI" w:hAnsi="Segoe UI" w:cs="Segoe UI"/>
          <w:sz w:val="24"/>
          <w:szCs w:val="24"/>
        </w:rPr>
        <w:t>.</w:t>
      </w:r>
    </w:p>
    <w:p w14:paraId="4BBFA61F" w14:textId="77777777" w:rsidR="000675A9" w:rsidRDefault="000675A9" w:rsidP="000675A9"/>
    <w:p w14:paraId="1254D007" w14:textId="77777777" w:rsidR="000675A9" w:rsidRDefault="000675A9" w:rsidP="000675A9"/>
    <w:p w14:paraId="5ABD4B12" w14:textId="77777777" w:rsidR="000675A9" w:rsidRDefault="000675A9" w:rsidP="000675A9"/>
    <w:p w14:paraId="2AF5EA06" w14:textId="77777777" w:rsidR="000675A9" w:rsidRDefault="000675A9" w:rsidP="000675A9"/>
    <w:p w14:paraId="371FC504" w14:textId="77777777" w:rsidR="000675A9" w:rsidRDefault="000675A9" w:rsidP="000675A9">
      <w:r>
        <w:rPr>
          <w:noProof/>
        </w:rPr>
        <w:drawing>
          <wp:inline distT="0" distB="0" distL="0" distR="0" wp14:anchorId="252C38D2" wp14:editId="1A61B042">
            <wp:extent cx="6400800" cy="40005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0650" w14:textId="77777777" w:rsidR="000675A9" w:rsidRDefault="000675A9" w:rsidP="000675A9">
      <w:pPr>
        <w:spacing w:line="276" w:lineRule="auto"/>
      </w:pPr>
    </w:p>
    <w:p w14:paraId="25BD1F6E" w14:textId="77777777" w:rsidR="000675A9" w:rsidRDefault="000675A9" w:rsidP="000675A9">
      <w:pPr>
        <w:spacing w:line="276" w:lineRule="auto"/>
      </w:pPr>
      <w:r>
        <w:br w:type="page"/>
      </w:r>
    </w:p>
    <w:p w14:paraId="511D87A4" w14:textId="77777777" w:rsidR="00AC3751" w:rsidRDefault="00AC3751" w:rsidP="000675A9"/>
    <w:p w14:paraId="74E98647" w14:textId="77777777" w:rsidR="00AC3751" w:rsidRDefault="00AC3751" w:rsidP="000675A9"/>
    <w:p w14:paraId="636B75CE" w14:textId="72915615" w:rsidR="000675A9" w:rsidRPr="002B6121" w:rsidRDefault="000675A9" w:rsidP="000675A9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t>State your motivation about the annotation.</w:t>
      </w:r>
    </w:p>
    <w:p w14:paraId="2C935E8B" w14:textId="77777777" w:rsidR="000675A9" w:rsidRPr="002B6121" w:rsidRDefault="000675A9" w:rsidP="000675A9">
      <w:pPr>
        <w:rPr>
          <w:rFonts w:ascii="Segoe UI" w:hAnsi="Segoe UI" w:cs="Segoe UI"/>
          <w:sz w:val="24"/>
          <w:szCs w:val="24"/>
        </w:rPr>
      </w:pPr>
    </w:p>
    <w:p w14:paraId="2C9EB3E5" w14:textId="77777777" w:rsidR="000675A9" w:rsidRPr="002B6121" w:rsidRDefault="000675A9" w:rsidP="000675A9">
      <w:pPr>
        <w:rPr>
          <w:rFonts w:ascii="Segoe UI" w:hAnsi="Segoe UI" w:cs="Segoe UI"/>
          <w:sz w:val="24"/>
          <w:szCs w:val="24"/>
        </w:rPr>
      </w:pPr>
    </w:p>
    <w:p w14:paraId="5F6810E9" w14:textId="77777777" w:rsidR="000675A9" w:rsidRPr="002B6121" w:rsidRDefault="000675A9" w:rsidP="000675A9">
      <w:pPr>
        <w:rPr>
          <w:rFonts w:ascii="Segoe UI" w:hAnsi="Segoe UI" w:cs="Segoe UI"/>
          <w:sz w:val="24"/>
          <w:szCs w:val="24"/>
        </w:rPr>
      </w:pPr>
    </w:p>
    <w:p w14:paraId="365DA7BE" w14:textId="77777777" w:rsidR="000675A9" w:rsidRPr="002B6121" w:rsidRDefault="000675A9" w:rsidP="000675A9">
      <w:pPr>
        <w:rPr>
          <w:rFonts w:ascii="Segoe UI" w:hAnsi="Segoe UI" w:cs="Segoe UI"/>
          <w:sz w:val="24"/>
          <w:szCs w:val="24"/>
        </w:rPr>
      </w:pPr>
    </w:p>
    <w:p w14:paraId="41F8E97B" w14:textId="77777777" w:rsidR="000675A9" w:rsidRPr="002B6121" w:rsidRDefault="000675A9" w:rsidP="000675A9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2767D7BA" wp14:editId="3E6AE7FD">
            <wp:extent cx="6400800" cy="40005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FC23" w14:textId="77777777" w:rsidR="000675A9" w:rsidRPr="002B6121" w:rsidRDefault="000675A9" w:rsidP="000675A9">
      <w:pPr>
        <w:rPr>
          <w:rFonts w:ascii="Segoe UI" w:hAnsi="Segoe UI" w:cs="Segoe UI"/>
          <w:sz w:val="24"/>
          <w:szCs w:val="24"/>
        </w:rPr>
      </w:pPr>
    </w:p>
    <w:p w14:paraId="51C16B57" w14:textId="77777777" w:rsidR="000675A9" w:rsidRPr="002B6121" w:rsidRDefault="000675A9" w:rsidP="000675A9">
      <w:pPr>
        <w:spacing w:line="276" w:lineRule="auto"/>
        <w:rPr>
          <w:rFonts w:ascii="Segoe UI" w:hAnsi="Segoe UI" w:cs="Segoe UI"/>
          <w:sz w:val="24"/>
          <w:szCs w:val="24"/>
        </w:rPr>
      </w:pPr>
    </w:p>
    <w:p w14:paraId="043FD9E7" w14:textId="77777777" w:rsidR="000675A9" w:rsidRPr="002B6121" w:rsidRDefault="000675A9" w:rsidP="000675A9">
      <w:pPr>
        <w:spacing w:line="276" w:lineRule="auto"/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br w:type="page"/>
      </w:r>
    </w:p>
    <w:p w14:paraId="3DD13A9E" w14:textId="77777777" w:rsidR="00AC3751" w:rsidRPr="002B6121" w:rsidRDefault="00AC3751" w:rsidP="000675A9">
      <w:pPr>
        <w:rPr>
          <w:rFonts w:ascii="Segoe UI" w:hAnsi="Segoe UI" w:cs="Segoe UI"/>
          <w:sz w:val="24"/>
          <w:szCs w:val="24"/>
        </w:rPr>
      </w:pPr>
    </w:p>
    <w:p w14:paraId="1EC29DBC" w14:textId="77777777" w:rsidR="00AC3751" w:rsidRPr="002B6121" w:rsidRDefault="00AC3751" w:rsidP="000675A9">
      <w:pPr>
        <w:rPr>
          <w:rFonts w:ascii="Segoe UI" w:hAnsi="Segoe UI" w:cs="Segoe UI"/>
          <w:sz w:val="24"/>
          <w:szCs w:val="24"/>
        </w:rPr>
      </w:pPr>
    </w:p>
    <w:p w14:paraId="2097189C" w14:textId="2BC01CA6" w:rsidR="000675A9" w:rsidRPr="002B6121" w:rsidRDefault="000675A9" w:rsidP="000675A9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t>Press ok and your annotation has been saved.</w:t>
      </w:r>
    </w:p>
    <w:p w14:paraId="5F97DA28" w14:textId="77777777" w:rsidR="000675A9" w:rsidRDefault="000675A9" w:rsidP="000675A9"/>
    <w:p w14:paraId="5F99274A" w14:textId="77777777" w:rsidR="000675A9" w:rsidRDefault="000675A9" w:rsidP="000675A9"/>
    <w:p w14:paraId="11853E44" w14:textId="77777777" w:rsidR="000675A9" w:rsidRDefault="000675A9" w:rsidP="000675A9"/>
    <w:p w14:paraId="3FB27E43" w14:textId="77777777" w:rsidR="000675A9" w:rsidRDefault="000675A9" w:rsidP="000675A9"/>
    <w:p w14:paraId="3DA295B9" w14:textId="77777777" w:rsidR="000675A9" w:rsidRDefault="000675A9" w:rsidP="000675A9">
      <w:r>
        <w:rPr>
          <w:noProof/>
        </w:rPr>
        <w:drawing>
          <wp:inline distT="0" distB="0" distL="0" distR="0" wp14:anchorId="06D6F726" wp14:editId="2021F671">
            <wp:extent cx="6400800" cy="40005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BBB1" w14:textId="77777777" w:rsidR="000675A9" w:rsidRDefault="000675A9" w:rsidP="000675A9"/>
    <w:p w14:paraId="60A44FCC" w14:textId="77777777" w:rsidR="00AC3751" w:rsidRDefault="00AC3751" w:rsidP="00AC3751"/>
    <w:p w14:paraId="71890664" w14:textId="77777777" w:rsidR="00AC3751" w:rsidRDefault="00AC3751" w:rsidP="00AC3751">
      <w:pPr>
        <w:pStyle w:val="Heading1"/>
      </w:pPr>
      <w:r>
        <w:br/>
      </w:r>
    </w:p>
    <w:p w14:paraId="64BFE941" w14:textId="77777777" w:rsidR="00AC3751" w:rsidRDefault="00AC3751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r>
        <w:br w:type="page"/>
      </w:r>
    </w:p>
    <w:p w14:paraId="1A9638CD" w14:textId="2B2A0313" w:rsidR="00AC3751" w:rsidRDefault="00AC3751" w:rsidP="00AC3751">
      <w:pPr>
        <w:pStyle w:val="Heading1"/>
      </w:pPr>
      <w:r>
        <w:lastRenderedPageBreak/>
        <w:br/>
      </w:r>
      <w:bookmarkStart w:id="6" w:name="_Toc470469439"/>
      <w:r>
        <w:t>How to ACTIVATE GEEK MODE</w:t>
      </w:r>
      <w:bookmarkEnd w:id="6"/>
    </w:p>
    <w:p w14:paraId="05C4B836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DBDF4F1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B6AC44C" w14:textId="5AE39878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that your annotations present and click to the extension button and open extension window. </w:t>
      </w:r>
    </w:p>
    <w:p w14:paraId="49F99676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070E1AA4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 wp14:anchorId="430D9304" wp14:editId="78B2D659">
            <wp:extent cx="6400800" cy="40005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BD06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A0078E7" w14:textId="77777777" w:rsidR="00AC3751" w:rsidRDefault="00AC3751" w:rsidP="00AC3751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5F2B1B12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3BA63A0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08C9BAE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D3D6901" w14:textId="1722A3AE" w:rsidR="00AC3751" w:rsidRDefault="002526BF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Press the “Geek Mode” button and see enable the Geek Mode</w:t>
      </w:r>
      <w:r w:rsidR="00AC3751">
        <w:rPr>
          <w:rFonts w:ascii="Segoe UI" w:hAnsi="Segoe UI" w:cs="Segoe UI"/>
          <w:color w:val="333333"/>
        </w:rPr>
        <w:t xml:space="preserve"> </w:t>
      </w:r>
      <w:r>
        <w:rPr>
          <w:rFonts w:ascii="Segoe UI" w:hAnsi="Segoe UI" w:cs="Segoe UI"/>
          <w:color w:val="333333"/>
        </w:rPr>
        <w:t>and see the JSON of the selected annotation.</w:t>
      </w:r>
    </w:p>
    <w:p w14:paraId="17F242E0" w14:textId="77777777" w:rsidR="00AC3751" w:rsidRDefault="00AC3751" w:rsidP="00AC37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4322F368" w14:textId="7F24FF77" w:rsidR="00AC3751" w:rsidRDefault="00F96514" w:rsidP="00AC3751">
      <w:pPr>
        <w:pStyle w:val="Heading3"/>
        <w:rPr>
          <w:rFonts w:ascii="Segoe UI" w:hAnsi="Segoe UI" w:cs="Segoe UI"/>
          <w:color w:val="333333"/>
        </w:rPr>
      </w:pPr>
      <w:bookmarkStart w:id="7" w:name="_Toc470469440"/>
      <w:r>
        <w:rPr>
          <w:rFonts w:ascii="Segoe UI" w:hAnsi="Segoe UI" w:cs="Segoe UI"/>
          <w:color w:val="333333"/>
        </w:rPr>
        <w:br/>
      </w:r>
      <w:r w:rsidR="00AC3751">
        <w:rPr>
          <w:rFonts w:ascii="Segoe UI" w:hAnsi="Segoe UI" w:cs="Segoe UI"/>
          <w:noProof/>
          <w:color w:val="333333"/>
        </w:rPr>
        <w:drawing>
          <wp:inline distT="0" distB="0" distL="0" distR="0" wp14:anchorId="48306A6A" wp14:editId="155AA165">
            <wp:extent cx="6400800" cy="40005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6-12-25 at 15.35.5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32CE6435" w14:textId="77777777" w:rsidR="001F7C1E" w:rsidRDefault="00AC3751" w:rsidP="001F7C1E">
      <w:r>
        <w:br w:type="page"/>
      </w:r>
    </w:p>
    <w:p w14:paraId="338FEC33" w14:textId="77777777" w:rsidR="001F7C1E" w:rsidRDefault="001F7C1E" w:rsidP="001F7C1E">
      <w:pPr>
        <w:pStyle w:val="Heading1"/>
      </w:pPr>
    </w:p>
    <w:p w14:paraId="32E71D72" w14:textId="3B83DE0A" w:rsidR="001F7C1E" w:rsidRDefault="001F7C1E" w:rsidP="001F7C1E">
      <w:pPr>
        <w:pStyle w:val="Heading1"/>
      </w:pPr>
      <w:bookmarkStart w:id="8" w:name="_Toc470469441"/>
      <w:r>
        <w:t>How to ANNOTATE IMAGE</w:t>
      </w:r>
      <w:bookmarkEnd w:id="8"/>
    </w:p>
    <w:p w14:paraId="6761703C" w14:textId="77777777" w:rsidR="001F7C1E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01B9520" w14:textId="77777777" w:rsidR="001F7C1E" w:rsidRPr="002B6121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D34B29B" w14:textId="15C9E3D3" w:rsidR="001F7C1E" w:rsidRPr="002B6121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 w:rsidRPr="002B6121">
        <w:rPr>
          <w:rFonts w:ascii="Segoe UI" w:hAnsi="Segoe UI" w:cs="Segoe UI"/>
          <w:color w:val="333333"/>
        </w:rPr>
        <w:t>Surf to the page that you want to annotate. Select the part of the image you want to annotate.</w:t>
      </w:r>
    </w:p>
    <w:p w14:paraId="49B4D72C" w14:textId="77777777" w:rsidR="001F7C1E" w:rsidRPr="002B6121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 w:rsidRPr="002B6121">
        <w:rPr>
          <w:rFonts w:ascii="Segoe UI" w:hAnsi="Segoe UI" w:cs="Segoe UI"/>
          <w:color w:val="333333"/>
        </w:rPr>
        <w:br/>
      </w:r>
    </w:p>
    <w:p w14:paraId="39AF9E48" w14:textId="77777777" w:rsidR="001F7C1E" w:rsidRPr="002B6121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 w:rsidRPr="002B6121">
        <w:rPr>
          <w:rFonts w:ascii="Segoe UI" w:hAnsi="Segoe UI" w:cs="Segoe UI"/>
          <w:noProof/>
          <w:color w:val="333333"/>
        </w:rPr>
        <w:drawing>
          <wp:inline distT="0" distB="0" distL="0" distR="0" wp14:anchorId="17373C70" wp14:editId="0305EFB7">
            <wp:extent cx="6400800" cy="40005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0E32" w14:textId="77777777" w:rsidR="001F7C1E" w:rsidRPr="002B6121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4A254611" w14:textId="77777777" w:rsidR="001F7C1E" w:rsidRPr="002B6121" w:rsidRDefault="001F7C1E" w:rsidP="001F7C1E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 w:rsidRPr="002B6121">
        <w:rPr>
          <w:rFonts w:ascii="Segoe UI" w:hAnsi="Segoe UI" w:cs="Segoe UI"/>
          <w:color w:val="333333"/>
          <w:sz w:val="24"/>
          <w:szCs w:val="24"/>
        </w:rPr>
        <w:br w:type="page"/>
      </w:r>
    </w:p>
    <w:p w14:paraId="12FDD2F8" w14:textId="77777777" w:rsidR="001F7C1E" w:rsidRPr="002B6121" w:rsidRDefault="001F7C1E" w:rsidP="001F7C1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6E000C5" w14:textId="77777777" w:rsidR="001F7C1E" w:rsidRPr="002B6121" w:rsidRDefault="001F7C1E" w:rsidP="001F7C1E">
      <w:pPr>
        <w:rPr>
          <w:rFonts w:ascii="Segoe UI" w:hAnsi="Segoe UI" w:cs="Segoe UI"/>
          <w:color w:val="333333"/>
          <w:sz w:val="24"/>
          <w:szCs w:val="24"/>
        </w:rPr>
      </w:pPr>
    </w:p>
    <w:p w14:paraId="53FB5C30" w14:textId="4E042DA0" w:rsidR="001F7C1E" w:rsidRDefault="00A06BF9" w:rsidP="00014AA4">
      <w:r w:rsidRPr="002B6121">
        <w:rPr>
          <w:rFonts w:ascii="Segoe UI" w:hAnsi="Segoe UI" w:cs="Segoe UI"/>
          <w:color w:val="333333"/>
          <w:sz w:val="24"/>
          <w:szCs w:val="24"/>
        </w:rPr>
        <w:t>W</w:t>
      </w:r>
      <w:r w:rsidR="001F7C1E" w:rsidRPr="002B6121">
        <w:rPr>
          <w:rFonts w:ascii="Segoe UI" w:hAnsi="Segoe UI" w:cs="Segoe UI"/>
          <w:color w:val="333333"/>
          <w:sz w:val="24"/>
          <w:szCs w:val="24"/>
        </w:rPr>
        <w:t>rite your thoughts</w:t>
      </w:r>
      <w:r w:rsidR="00014AA4" w:rsidRPr="002B6121">
        <w:rPr>
          <w:rFonts w:ascii="Segoe UI" w:hAnsi="Segoe UI" w:cs="Segoe UI"/>
          <w:sz w:val="24"/>
          <w:szCs w:val="24"/>
        </w:rPr>
        <w:t xml:space="preserve"> </w:t>
      </w:r>
      <w:r w:rsidRPr="002B6121">
        <w:rPr>
          <w:rFonts w:ascii="Segoe UI" w:hAnsi="Segoe UI" w:cs="Segoe UI"/>
          <w:sz w:val="24"/>
          <w:szCs w:val="24"/>
        </w:rPr>
        <w:t xml:space="preserve">and </w:t>
      </w:r>
      <w:r w:rsidR="00014AA4" w:rsidRPr="002B6121">
        <w:rPr>
          <w:rFonts w:ascii="Segoe UI" w:hAnsi="Segoe UI" w:cs="Segoe UI"/>
          <w:sz w:val="24"/>
          <w:szCs w:val="24"/>
        </w:rPr>
        <w:t>s</w:t>
      </w:r>
      <w:r w:rsidR="001F7C1E" w:rsidRPr="002B6121">
        <w:rPr>
          <w:rFonts w:ascii="Segoe UI" w:hAnsi="Segoe UI" w:cs="Segoe UI"/>
          <w:sz w:val="24"/>
          <w:szCs w:val="24"/>
        </w:rPr>
        <w:t>tate your motivation about the annotation.</w:t>
      </w:r>
    </w:p>
    <w:p w14:paraId="6D0C8D14" w14:textId="77777777" w:rsidR="001F7C1E" w:rsidRDefault="001F7C1E" w:rsidP="001F7C1E"/>
    <w:p w14:paraId="158D2AD5" w14:textId="77777777" w:rsidR="001F7C1E" w:rsidRDefault="001F7C1E" w:rsidP="001F7C1E"/>
    <w:p w14:paraId="63B0FCE0" w14:textId="140940A0" w:rsidR="001F7C1E" w:rsidRDefault="00514980" w:rsidP="001F7C1E">
      <w:r>
        <w:br/>
      </w:r>
    </w:p>
    <w:p w14:paraId="17E212DE" w14:textId="77777777" w:rsidR="001F7C1E" w:rsidRDefault="001F7C1E" w:rsidP="001F7C1E"/>
    <w:p w14:paraId="56FA7AEE" w14:textId="77777777" w:rsidR="001F7C1E" w:rsidRDefault="001F7C1E" w:rsidP="001F7C1E">
      <w:r>
        <w:rPr>
          <w:noProof/>
        </w:rPr>
        <w:drawing>
          <wp:inline distT="0" distB="0" distL="0" distR="0" wp14:anchorId="1EC446BA" wp14:editId="6ADA22D6">
            <wp:extent cx="6400800" cy="40005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E3B6" w14:textId="77777777" w:rsidR="001F7C1E" w:rsidRDefault="001F7C1E" w:rsidP="001F7C1E"/>
    <w:p w14:paraId="6E0EA27E" w14:textId="77777777" w:rsidR="001F7C1E" w:rsidRDefault="001F7C1E" w:rsidP="001F7C1E">
      <w:pPr>
        <w:spacing w:line="276" w:lineRule="auto"/>
      </w:pPr>
    </w:p>
    <w:p w14:paraId="427CB2C2" w14:textId="77777777" w:rsidR="001F7C1E" w:rsidRDefault="001F7C1E" w:rsidP="001F7C1E">
      <w:pPr>
        <w:spacing w:line="276" w:lineRule="auto"/>
      </w:pPr>
      <w:r>
        <w:br w:type="page"/>
      </w:r>
    </w:p>
    <w:p w14:paraId="44E2A766" w14:textId="77777777" w:rsidR="001F7C1E" w:rsidRDefault="001F7C1E" w:rsidP="001F7C1E"/>
    <w:p w14:paraId="463CD59C" w14:textId="77777777" w:rsidR="001F7C1E" w:rsidRPr="002B6121" w:rsidRDefault="001F7C1E" w:rsidP="001F7C1E">
      <w:pPr>
        <w:rPr>
          <w:rFonts w:ascii="Segoe UI" w:hAnsi="Segoe UI" w:cs="Segoe UI"/>
          <w:sz w:val="24"/>
        </w:rPr>
      </w:pPr>
    </w:p>
    <w:p w14:paraId="26DBAE8B" w14:textId="77777777" w:rsidR="001F7C1E" w:rsidRPr="002B6121" w:rsidRDefault="001F7C1E" w:rsidP="001F7C1E">
      <w:pPr>
        <w:rPr>
          <w:rFonts w:ascii="Segoe UI" w:hAnsi="Segoe UI" w:cs="Segoe UI"/>
          <w:sz w:val="24"/>
        </w:rPr>
      </w:pPr>
      <w:r w:rsidRPr="002B6121">
        <w:rPr>
          <w:rFonts w:ascii="Segoe UI" w:hAnsi="Segoe UI" w:cs="Segoe UI"/>
          <w:sz w:val="24"/>
        </w:rPr>
        <w:t>Press ok and your annotation has been saved.</w:t>
      </w:r>
    </w:p>
    <w:p w14:paraId="54C3E169" w14:textId="77777777" w:rsidR="001F7C1E" w:rsidRDefault="001F7C1E" w:rsidP="001F7C1E"/>
    <w:p w14:paraId="79AB6DF4" w14:textId="77777777" w:rsidR="001F7C1E" w:rsidRDefault="001F7C1E" w:rsidP="001F7C1E"/>
    <w:p w14:paraId="40A630A9" w14:textId="77777777" w:rsidR="001F7C1E" w:rsidRDefault="001F7C1E" w:rsidP="001F7C1E"/>
    <w:p w14:paraId="42A5A986" w14:textId="77777777" w:rsidR="001F7C1E" w:rsidRDefault="001F7C1E" w:rsidP="001F7C1E"/>
    <w:p w14:paraId="68654342" w14:textId="77777777" w:rsidR="001F7C1E" w:rsidRDefault="001F7C1E" w:rsidP="001F7C1E">
      <w:r>
        <w:rPr>
          <w:noProof/>
        </w:rPr>
        <w:drawing>
          <wp:inline distT="0" distB="0" distL="0" distR="0" wp14:anchorId="4D7760B4" wp14:editId="5CCEF278">
            <wp:extent cx="6400800" cy="40005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230E" w14:textId="77777777" w:rsidR="001F7C1E" w:rsidRDefault="001F7C1E" w:rsidP="001F7C1E"/>
    <w:p w14:paraId="0B978F07" w14:textId="77777777" w:rsidR="001F7C1E" w:rsidRDefault="001F7C1E" w:rsidP="001F7C1E"/>
    <w:p w14:paraId="6E422EDA" w14:textId="77777777" w:rsidR="00FF4B72" w:rsidRDefault="00FF4B72" w:rsidP="00FF4B72">
      <w:pPr>
        <w:pStyle w:val="Heading1"/>
      </w:pPr>
    </w:p>
    <w:p w14:paraId="55D90BC6" w14:textId="77777777" w:rsidR="00FF4B72" w:rsidRDefault="00FF4B72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r>
        <w:br w:type="page"/>
      </w:r>
    </w:p>
    <w:p w14:paraId="02A5903D" w14:textId="77777777" w:rsidR="00FF4B72" w:rsidRDefault="00FF4B72" w:rsidP="00FF4B72">
      <w:pPr>
        <w:pStyle w:val="Heading1"/>
      </w:pPr>
    </w:p>
    <w:p w14:paraId="7C0C5EC6" w14:textId="7BABF90E" w:rsidR="00FF4B72" w:rsidRDefault="00FF4B72" w:rsidP="00FF4B72">
      <w:pPr>
        <w:pStyle w:val="Heading1"/>
      </w:pPr>
      <w:bookmarkStart w:id="9" w:name="_Toc470469442"/>
      <w:r>
        <w:t xml:space="preserve">How to EDIT </w:t>
      </w:r>
      <w:r w:rsidR="00ED273C">
        <w:t>TEXT</w:t>
      </w:r>
      <w:r>
        <w:t xml:space="preserve"> ANNOTATION</w:t>
      </w:r>
      <w:bookmarkEnd w:id="9"/>
    </w:p>
    <w:p w14:paraId="019CBC42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4EED9DC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0A28BB5F" w14:textId="6F6FD14F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the annotation that you want edit is present. Get over the annotation and get annotation to be displayed. </w:t>
      </w:r>
    </w:p>
    <w:p w14:paraId="57A8E07C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04B8DF00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 wp14:anchorId="35379503" wp14:editId="40F18CF6">
            <wp:extent cx="6400800" cy="40005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055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32C8298" w14:textId="77777777" w:rsidR="00FF4B72" w:rsidRDefault="00FF4B72" w:rsidP="00FF4B72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3D9AF9A1" w14:textId="77777777" w:rsidR="00FF4B72" w:rsidRDefault="00FF4B72" w:rsidP="00FF4B7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7D676B5A" w14:textId="77777777" w:rsidR="00FF4B72" w:rsidRPr="002B6121" w:rsidRDefault="00FF4B72" w:rsidP="00FF4B72">
      <w:pPr>
        <w:rPr>
          <w:rFonts w:ascii="Segoe UI" w:hAnsi="Segoe UI" w:cs="Segoe UI"/>
          <w:color w:val="333333"/>
          <w:sz w:val="24"/>
          <w:szCs w:val="24"/>
        </w:rPr>
      </w:pPr>
    </w:p>
    <w:p w14:paraId="038E620C" w14:textId="1C4C9DD7" w:rsidR="00FF4B72" w:rsidRPr="002B6121" w:rsidRDefault="00FF4B72" w:rsidP="00FF4B72">
      <w:pPr>
        <w:rPr>
          <w:rFonts w:ascii="Segoe UI" w:hAnsi="Segoe UI" w:cs="Segoe UI"/>
          <w:color w:val="333333"/>
          <w:sz w:val="24"/>
          <w:szCs w:val="24"/>
        </w:rPr>
      </w:pPr>
      <w:r w:rsidRPr="002B6121">
        <w:rPr>
          <w:rFonts w:ascii="Segoe UI" w:hAnsi="Segoe UI" w:cs="Segoe UI"/>
          <w:color w:val="333333"/>
          <w:sz w:val="24"/>
          <w:szCs w:val="24"/>
        </w:rPr>
        <w:t xml:space="preserve">Press the pencil button to edit the annotation. Make your changes and </w:t>
      </w:r>
      <w:r w:rsidR="00407A85" w:rsidRPr="002B6121">
        <w:rPr>
          <w:rFonts w:ascii="Segoe UI" w:hAnsi="Segoe UI" w:cs="Segoe UI"/>
          <w:color w:val="333333"/>
          <w:sz w:val="24"/>
          <w:szCs w:val="24"/>
        </w:rPr>
        <w:t>press “Save” button to make your changes permanent.</w:t>
      </w:r>
    </w:p>
    <w:p w14:paraId="1B9E4D5E" w14:textId="77777777" w:rsidR="00FF4B72" w:rsidRPr="002B6121" w:rsidRDefault="00FF4B72" w:rsidP="00FF4B72">
      <w:pPr>
        <w:rPr>
          <w:rFonts w:ascii="Segoe UI" w:hAnsi="Segoe UI" w:cs="Segoe UI"/>
          <w:sz w:val="24"/>
          <w:szCs w:val="24"/>
        </w:rPr>
      </w:pPr>
    </w:p>
    <w:p w14:paraId="230AD19D" w14:textId="77777777" w:rsidR="00FF4B72" w:rsidRPr="002B6121" w:rsidRDefault="00FF4B72" w:rsidP="00FF4B72">
      <w:pPr>
        <w:rPr>
          <w:rFonts w:ascii="Segoe UI" w:hAnsi="Segoe UI" w:cs="Segoe UI"/>
          <w:sz w:val="24"/>
          <w:szCs w:val="24"/>
        </w:rPr>
      </w:pPr>
    </w:p>
    <w:p w14:paraId="71182BEE" w14:textId="4250060A" w:rsidR="00FF4B72" w:rsidRPr="002B6121" w:rsidRDefault="00407A85" w:rsidP="00FF4B72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br/>
      </w:r>
    </w:p>
    <w:p w14:paraId="475A36A2" w14:textId="77777777" w:rsidR="00FF4B72" w:rsidRPr="002B6121" w:rsidRDefault="00FF4B72" w:rsidP="00FF4B72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632629D3" wp14:editId="2190BE1A">
            <wp:extent cx="6400800" cy="40005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B15A" w14:textId="77777777" w:rsidR="00FF4B72" w:rsidRPr="002B6121" w:rsidRDefault="00FF4B72" w:rsidP="00FF4B72">
      <w:pPr>
        <w:rPr>
          <w:rFonts w:ascii="Segoe UI" w:hAnsi="Segoe UI" w:cs="Segoe UI"/>
          <w:sz w:val="24"/>
          <w:szCs w:val="24"/>
        </w:rPr>
      </w:pPr>
    </w:p>
    <w:p w14:paraId="6216B4FE" w14:textId="77777777" w:rsidR="00FF4B72" w:rsidRPr="002B6121" w:rsidRDefault="00FF4B72" w:rsidP="00FF4B72">
      <w:pPr>
        <w:spacing w:line="276" w:lineRule="auto"/>
        <w:rPr>
          <w:rFonts w:ascii="Segoe UI" w:hAnsi="Segoe UI" w:cs="Segoe UI"/>
          <w:sz w:val="24"/>
          <w:szCs w:val="24"/>
        </w:rPr>
      </w:pPr>
    </w:p>
    <w:p w14:paraId="1C2A5250" w14:textId="77777777" w:rsidR="00FF4B72" w:rsidRPr="002B6121" w:rsidRDefault="00FF4B72" w:rsidP="00FF4B72">
      <w:pPr>
        <w:spacing w:line="276" w:lineRule="auto"/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br w:type="page"/>
      </w:r>
    </w:p>
    <w:p w14:paraId="1EA478F8" w14:textId="77777777" w:rsidR="00FF4B72" w:rsidRPr="002B6121" w:rsidRDefault="00FF4B72" w:rsidP="00FF4B72">
      <w:pPr>
        <w:rPr>
          <w:rFonts w:ascii="Segoe UI" w:hAnsi="Segoe UI" w:cs="Segoe UI"/>
          <w:sz w:val="24"/>
          <w:szCs w:val="24"/>
        </w:rPr>
      </w:pPr>
    </w:p>
    <w:p w14:paraId="26C17486" w14:textId="77777777" w:rsidR="00FF4B72" w:rsidRPr="002B6121" w:rsidRDefault="00FF4B72" w:rsidP="00FF4B72">
      <w:pPr>
        <w:rPr>
          <w:rFonts w:ascii="Segoe UI" w:hAnsi="Segoe UI" w:cs="Segoe UI"/>
          <w:sz w:val="24"/>
          <w:szCs w:val="24"/>
        </w:rPr>
      </w:pPr>
    </w:p>
    <w:p w14:paraId="669FF585" w14:textId="58D48489" w:rsidR="00FF4B72" w:rsidRPr="002B6121" w:rsidRDefault="00274613" w:rsidP="00FF4B72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t>And your annotation has been edited.</w:t>
      </w:r>
    </w:p>
    <w:p w14:paraId="219ADC0A" w14:textId="77777777" w:rsidR="00FF4B72" w:rsidRDefault="00FF4B72" w:rsidP="00FF4B72"/>
    <w:p w14:paraId="4CF8349D" w14:textId="7C0BF25B" w:rsidR="00FF4B72" w:rsidRDefault="00C918D8" w:rsidP="00FF4B72">
      <w:r>
        <w:br/>
      </w:r>
    </w:p>
    <w:p w14:paraId="690741BA" w14:textId="77777777" w:rsidR="00FF4B72" w:rsidRDefault="00FF4B72" w:rsidP="00FF4B72"/>
    <w:p w14:paraId="56715C7A" w14:textId="77777777" w:rsidR="00FF4B72" w:rsidRDefault="00FF4B72" w:rsidP="00FF4B72"/>
    <w:p w14:paraId="55F5A157" w14:textId="77777777" w:rsidR="00FF4B72" w:rsidRDefault="00FF4B72" w:rsidP="00FF4B72">
      <w:r>
        <w:rPr>
          <w:noProof/>
        </w:rPr>
        <w:drawing>
          <wp:inline distT="0" distB="0" distL="0" distR="0" wp14:anchorId="315530CF" wp14:editId="3EF963AB">
            <wp:extent cx="6400800" cy="40005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6B75" w14:textId="77777777" w:rsidR="00FF4B72" w:rsidRDefault="00FF4B72" w:rsidP="00FF4B72"/>
    <w:p w14:paraId="41965413" w14:textId="77777777" w:rsidR="00FF4B72" w:rsidRDefault="00FF4B72" w:rsidP="00FF4B72"/>
    <w:p w14:paraId="3F243E4F" w14:textId="77777777" w:rsidR="00FF4B72" w:rsidRDefault="00FF4B72" w:rsidP="00FF4B72">
      <w:pPr>
        <w:pStyle w:val="Heading1"/>
      </w:pPr>
      <w:r>
        <w:br/>
      </w:r>
    </w:p>
    <w:p w14:paraId="6C773BA2" w14:textId="77777777" w:rsidR="00FF4B72" w:rsidRPr="001F7C1E" w:rsidRDefault="00FF4B72" w:rsidP="00FF4B72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</w:p>
    <w:p w14:paraId="487E7E68" w14:textId="77777777" w:rsidR="00ED273C" w:rsidRDefault="00ED273C" w:rsidP="00ED273C">
      <w:pPr>
        <w:pStyle w:val="Heading1"/>
      </w:pPr>
    </w:p>
    <w:p w14:paraId="629EADC3" w14:textId="77777777" w:rsidR="00ED273C" w:rsidRDefault="00ED273C" w:rsidP="00ED273C">
      <w:pPr>
        <w:pStyle w:val="Heading1"/>
      </w:pPr>
      <w:bookmarkStart w:id="10" w:name="_Toc470469443"/>
      <w:r>
        <w:t>How to EDIT IMAGE ANNOTATION</w:t>
      </w:r>
      <w:bookmarkEnd w:id="10"/>
    </w:p>
    <w:p w14:paraId="7C7D091F" w14:textId="77777777" w:rsidR="00ED273C" w:rsidRPr="002B6121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3D3F10E" w14:textId="77777777" w:rsidR="00ED273C" w:rsidRPr="002B6121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4D39D98" w14:textId="77777777" w:rsidR="00ED273C" w:rsidRPr="002B6121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 w:rsidRPr="002B6121">
        <w:rPr>
          <w:rFonts w:ascii="Segoe UI" w:hAnsi="Segoe UI" w:cs="Segoe UI"/>
          <w:color w:val="333333"/>
        </w:rPr>
        <w:t xml:space="preserve">Surf to the page the annotation that you want edit is present. Get over the annotation and get annotation to be displayed. </w:t>
      </w:r>
    </w:p>
    <w:p w14:paraId="5551C58E" w14:textId="77777777" w:rsidR="00ED273C" w:rsidRPr="002B6121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 w:rsidRPr="002B6121">
        <w:rPr>
          <w:rFonts w:ascii="Segoe UI" w:hAnsi="Segoe UI" w:cs="Segoe UI"/>
          <w:color w:val="333333"/>
        </w:rPr>
        <w:br/>
      </w:r>
    </w:p>
    <w:p w14:paraId="3D14C3A9" w14:textId="77777777" w:rsidR="00ED273C" w:rsidRPr="002B6121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 w:rsidRPr="002B6121">
        <w:rPr>
          <w:rFonts w:ascii="Segoe UI" w:hAnsi="Segoe UI" w:cs="Segoe UI"/>
          <w:noProof/>
          <w:color w:val="333333"/>
        </w:rPr>
        <w:drawing>
          <wp:inline distT="0" distB="0" distL="0" distR="0" wp14:anchorId="1DBE8296" wp14:editId="30A465B9">
            <wp:extent cx="6400800" cy="40005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F386" w14:textId="77777777" w:rsidR="00ED273C" w:rsidRPr="002B6121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665404E" w14:textId="77777777" w:rsidR="00ED273C" w:rsidRPr="002B6121" w:rsidRDefault="00ED273C" w:rsidP="00ED273C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 w:rsidRPr="002B6121">
        <w:rPr>
          <w:rFonts w:ascii="Segoe UI" w:hAnsi="Segoe UI" w:cs="Segoe UI"/>
          <w:color w:val="333333"/>
          <w:sz w:val="24"/>
          <w:szCs w:val="24"/>
        </w:rPr>
        <w:br w:type="page"/>
      </w:r>
    </w:p>
    <w:p w14:paraId="5560EE5D" w14:textId="77777777" w:rsidR="00ED273C" w:rsidRPr="002B6121" w:rsidRDefault="00ED273C" w:rsidP="00ED273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1716A86C" w14:textId="77777777" w:rsidR="00ED273C" w:rsidRPr="002B6121" w:rsidRDefault="00ED273C" w:rsidP="00ED273C">
      <w:pPr>
        <w:rPr>
          <w:rFonts w:ascii="Segoe UI" w:hAnsi="Segoe UI" w:cs="Segoe UI"/>
          <w:color w:val="333333"/>
          <w:sz w:val="24"/>
          <w:szCs w:val="24"/>
        </w:rPr>
      </w:pPr>
      <w:r w:rsidRPr="002B6121">
        <w:rPr>
          <w:rFonts w:ascii="Segoe UI" w:hAnsi="Segoe UI" w:cs="Segoe UI"/>
          <w:color w:val="333333"/>
          <w:sz w:val="24"/>
          <w:szCs w:val="24"/>
        </w:rPr>
        <w:t>Press the pencil button to edit the annotation. Make your changes and press “Save” button to make your changes permanent.</w:t>
      </w:r>
    </w:p>
    <w:p w14:paraId="5B47E6AA" w14:textId="77777777" w:rsidR="00ED273C" w:rsidRDefault="00ED273C" w:rsidP="00ED273C"/>
    <w:p w14:paraId="7068E0C5" w14:textId="5DA2B956" w:rsidR="00ED273C" w:rsidRDefault="00ED273C" w:rsidP="00ED273C"/>
    <w:p w14:paraId="46ACF9F3" w14:textId="26528DFE" w:rsidR="003F1522" w:rsidRDefault="003F1522" w:rsidP="00ED273C">
      <w:r>
        <w:br/>
      </w:r>
    </w:p>
    <w:p w14:paraId="0283DDAE" w14:textId="77777777" w:rsidR="00ED273C" w:rsidRDefault="00ED273C" w:rsidP="00ED273C">
      <w:r>
        <w:br/>
      </w:r>
    </w:p>
    <w:p w14:paraId="17DC1648" w14:textId="77777777" w:rsidR="00ED273C" w:rsidRDefault="00ED273C" w:rsidP="00ED273C">
      <w:r>
        <w:rPr>
          <w:noProof/>
        </w:rPr>
        <w:drawing>
          <wp:inline distT="0" distB="0" distL="0" distR="0" wp14:anchorId="2DDF2AA6" wp14:editId="6573DDDF">
            <wp:extent cx="6400800" cy="40005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993A" w14:textId="77777777" w:rsidR="00ED273C" w:rsidRDefault="00ED273C" w:rsidP="00ED273C"/>
    <w:p w14:paraId="15B64B72" w14:textId="77777777" w:rsidR="00ED273C" w:rsidRDefault="00ED273C" w:rsidP="00ED273C">
      <w:pPr>
        <w:spacing w:line="276" w:lineRule="auto"/>
      </w:pPr>
    </w:p>
    <w:p w14:paraId="0D79142E" w14:textId="77777777" w:rsidR="00ED273C" w:rsidRDefault="00ED273C" w:rsidP="00ED273C">
      <w:pPr>
        <w:spacing w:line="276" w:lineRule="auto"/>
      </w:pPr>
      <w:r>
        <w:br w:type="page"/>
      </w:r>
    </w:p>
    <w:p w14:paraId="7907F24A" w14:textId="77777777" w:rsidR="00ED273C" w:rsidRDefault="00ED273C" w:rsidP="00ED273C"/>
    <w:p w14:paraId="7583E461" w14:textId="77777777" w:rsidR="00ED273C" w:rsidRPr="002B6121" w:rsidRDefault="00ED273C" w:rsidP="00ED273C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t>And your annotation has been edited.</w:t>
      </w:r>
    </w:p>
    <w:p w14:paraId="5FDD5439" w14:textId="77777777" w:rsidR="00ED273C" w:rsidRDefault="00ED273C" w:rsidP="00ED273C"/>
    <w:p w14:paraId="48F4F9A1" w14:textId="77777777" w:rsidR="00ED273C" w:rsidRDefault="00ED273C" w:rsidP="00ED273C"/>
    <w:p w14:paraId="7919770B" w14:textId="25D74285" w:rsidR="00ED273C" w:rsidRDefault="007A3C51" w:rsidP="00ED273C">
      <w:r>
        <w:br/>
      </w:r>
    </w:p>
    <w:p w14:paraId="60F8CDDD" w14:textId="77777777" w:rsidR="00ED273C" w:rsidRDefault="00ED273C" w:rsidP="00ED273C"/>
    <w:p w14:paraId="43FE94A4" w14:textId="77777777" w:rsidR="00ED273C" w:rsidRDefault="00ED273C" w:rsidP="00ED273C">
      <w:r>
        <w:rPr>
          <w:noProof/>
        </w:rPr>
        <w:drawing>
          <wp:inline distT="0" distB="0" distL="0" distR="0" wp14:anchorId="29139D5D" wp14:editId="7088BB18">
            <wp:extent cx="6400800" cy="40005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2D00" w14:textId="77777777" w:rsidR="00ED273C" w:rsidRDefault="00ED273C" w:rsidP="00ED273C"/>
    <w:p w14:paraId="47600F2C" w14:textId="77777777" w:rsidR="00ED273C" w:rsidRDefault="00ED273C" w:rsidP="00ED273C"/>
    <w:p w14:paraId="2F0115BA" w14:textId="77777777" w:rsidR="007A3C51" w:rsidRDefault="007A3C51" w:rsidP="00A5154A">
      <w:pPr>
        <w:pStyle w:val="Heading1"/>
      </w:pPr>
    </w:p>
    <w:p w14:paraId="6D7E0CFC" w14:textId="77777777" w:rsidR="007A3C51" w:rsidRDefault="007A3C51">
      <w:pPr>
        <w:spacing w:line="276" w:lineRule="auto"/>
        <w:rPr>
          <w:rFonts w:asciiTheme="majorHAnsi" w:eastAsiaTheme="majorEastAsia" w:hAnsiTheme="majorHAnsi" w:cstheme="majorBidi"/>
          <w:bCs/>
          <w:caps/>
          <w:color w:val="7A7A7A" w:themeColor="accent1"/>
          <w:sz w:val="28"/>
          <w:szCs w:val="28"/>
        </w:rPr>
      </w:pPr>
      <w:bookmarkStart w:id="11" w:name="_Toc470469444"/>
      <w:r>
        <w:br w:type="page"/>
      </w:r>
    </w:p>
    <w:p w14:paraId="67B7D06F" w14:textId="77777777" w:rsidR="007A3C51" w:rsidRDefault="007A3C51" w:rsidP="00A5154A">
      <w:pPr>
        <w:pStyle w:val="Heading1"/>
      </w:pPr>
    </w:p>
    <w:p w14:paraId="5A989954" w14:textId="23D97059" w:rsidR="00A5154A" w:rsidRDefault="00A5154A" w:rsidP="00A5154A">
      <w:pPr>
        <w:pStyle w:val="Heading1"/>
      </w:pPr>
      <w:r>
        <w:t>How to DELETE IMAGE ANNOTATION</w:t>
      </w:r>
      <w:bookmarkEnd w:id="11"/>
    </w:p>
    <w:p w14:paraId="2B3F025C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B4A4AE8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5C2864B2" w14:textId="49D8ABDA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Surf to the page the annotation that you want delete is present. Get over the annotation and get annotation to be displayed. </w:t>
      </w:r>
    </w:p>
    <w:p w14:paraId="14ABE645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br/>
      </w:r>
    </w:p>
    <w:p w14:paraId="21ADA43C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 wp14:anchorId="24FE8DB9" wp14:editId="548FADB3">
            <wp:extent cx="6400800" cy="40005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6-12-25 at 15.34.0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49FF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2A5D77F5" w14:textId="77777777" w:rsidR="00A5154A" w:rsidRDefault="00A5154A" w:rsidP="00A5154A">
      <w:pPr>
        <w:spacing w:line="276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hAnsi="Segoe UI" w:cs="Segoe UI"/>
          <w:color w:val="333333"/>
        </w:rPr>
        <w:br w:type="page"/>
      </w:r>
    </w:p>
    <w:p w14:paraId="5ECFADF2" w14:textId="77777777" w:rsidR="00A5154A" w:rsidRDefault="00A5154A" w:rsidP="00A5154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</w:rPr>
      </w:pPr>
    </w:p>
    <w:p w14:paraId="605102BD" w14:textId="77777777" w:rsidR="00A5154A" w:rsidRDefault="00A5154A" w:rsidP="00A5154A">
      <w:pPr>
        <w:rPr>
          <w:rFonts w:ascii="Segoe UI" w:hAnsi="Segoe UI" w:cs="Segoe UI"/>
          <w:color w:val="333333"/>
        </w:rPr>
      </w:pPr>
    </w:p>
    <w:p w14:paraId="0693F5EB" w14:textId="1BA654A8" w:rsidR="00A5154A" w:rsidRPr="002B6121" w:rsidRDefault="00A5154A" w:rsidP="00A5154A">
      <w:pPr>
        <w:rPr>
          <w:rFonts w:ascii="Segoe UI" w:hAnsi="Segoe UI" w:cs="Segoe UI"/>
          <w:color w:val="333333"/>
          <w:sz w:val="24"/>
          <w:szCs w:val="24"/>
        </w:rPr>
      </w:pPr>
      <w:r w:rsidRPr="002B6121">
        <w:rPr>
          <w:rFonts w:ascii="Segoe UI" w:hAnsi="Segoe UI" w:cs="Segoe UI"/>
          <w:color w:val="333333"/>
          <w:sz w:val="24"/>
          <w:szCs w:val="24"/>
        </w:rPr>
        <w:t xml:space="preserve">Press the </w:t>
      </w:r>
      <w:r w:rsidR="00EB182E" w:rsidRPr="002B6121">
        <w:rPr>
          <w:rFonts w:ascii="Segoe UI" w:hAnsi="Segoe UI" w:cs="Segoe UI"/>
          <w:color w:val="333333"/>
          <w:sz w:val="24"/>
          <w:szCs w:val="24"/>
        </w:rPr>
        <w:t>cross</w:t>
      </w:r>
      <w:r w:rsidRPr="002B6121">
        <w:rPr>
          <w:rFonts w:ascii="Segoe UI" w:hAnsi="Segoe UI" w:cs="Segoe UI"/>
          <w:color w:val="333333"/>
          <w:sz w:val="24"/>
          <w:szCs w:val="24"/>
        </w:rPr>
        <w:t xml:space="preserve"> button to </w:t>
      </w:r>
      <w:r w:rsidR="00EB182E" w:rsidRPr="002B6121">
        <w:rPr>
          <w:rFonts w:ascii="Segoe UI" w:hAnsi="Segoe UI" w:cs="Segoe UI"/>
          <w:color w:val="333333"/>
          <w:sz w:val="24"/>
          <w:szCs w:val="24"/>
        </w:rPr>
        <w:t>delete</w:t>
      </w:r>
      <w:r w:rsidRPr="002B6121">
        <w:rPr>
          <w:rFonts w:ascii="Segoe UI" w:hAnsi="Segoe UI" w:cs="Segoe UI"/>
          <w:color w:val="333333"/>
          <w:sz w:val="24"/>
          <w:szCs w:val="24"/>
        </w:rPr>
        <w:t xml:space="preserve"> the annotation. Make your changes and press “Save” button to make your changes permanent.</w:t>
      </w:r>
    </w:p>
    <w:p w14:paraId="754DF5CF" w14:textId="77777777" w:rsidR="00A5154A" w:rsidRPr="002B6121" w:rsidRDefault="00A5154A" w:rsidP="00A5154A">
      <w:pPr>
        <w:rPr>
          <w:rFonts w:ascii="Segoe UI" w:hAnsi="Segoe UI" w:cs="Segoe UI"/>
          <w:sz w:val="24"/>
          <w:szCs w:val="24"/>
        </w:rPr>
      </w:pPr>
    </w:p>
    <w:p w14:paraId="4ADC044E" w14:textId="77777777" w:rsidR="00A5154A" w:rsidRPr="002B6121" w:rsidRDefault="00A5154A" w:rsidP="00A5154A">
      <w:pPr>
        <w:rPr>
          <w:rFonts w:ascii="Segoe UI" w:hAnsi="Segoe UI" w:cs="Segoe UI"/>
          <w:sz w:val="24"/>
          <w:szCs w:val="24"/>
        </w:rPr>
      </w:pPr>
    </w:p>
    <w:p w14:paraId="759DF2C8" w14:textId="23D795F4" w:rsidR="00A5154A" w:rsidRPr="002B6121" w:rsidRDefault="00A5154A" w:rsidP="00A5154A">
      <w:pPr>
        <w:rPr>
          <w:rFonts w:ascii="Segoe UI" w:hAnsi="Segoe UI" w:cs="Segoe UI"/>
          <w:sz w:val="24"/>
          <w:szCs w:val="24"/>
        </w:rPr>
      </w:pPr>
    </w:p>
    <w:p w14:paraId="4777E9AD" w14:textId="77777777" w:rsidR="00A5154A" w:rsidRPr="002B6121" w:rsidRDefault="00A5154A" w:rsidP="00A5154A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27078E69" wp14:editId="46DDE875">
            <wp:extent cx="6400800" cy="40005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77F9" w14:textId="77777777" w:rsidR="00A5154A" w:rsidRPr="002B6121" w:rsidRDefault="00A5154A" w:rsidP="00A5154A">
      <w:pPr>
        <w:rPr>
          <w:rFonts w:ascii="Segoe UI" w:hAnsi="Segoe UI" w:cs="Segoe UI"/>
          <w:sz w:val="24"/>
          <w:szCs w:val="24"/>
        </w:rPr>
      </w:pPr>
    </w:p>
    <w:p w14:paraId="36A37B67" w14:textId="77777777" w:rsidR="00A5154A" w:rsidRPr="002B6121" w:rsidRDefault="00A5154A" w:rsidP="00A5154A">
      <w:pPr>
        <w:spacing w:line="276" w:lineRule="auto"/>
        <w:rPr>
          <w:rFonts w:ascii="Segoe UI" w:hAnsi="Segoe UI" w:cs="Segoe UI"/>
          <w:sz w:val="24"/>
          <w:szCs w:val="24"/>
        </w:rPr>
      </w:pPr>
    </w:p>
    <w:p w14:paraId="38C1E021" w14:textId="77777777" w:rsidR="00A5154A" w:rsidRPr="002B6121" w:rsidRDefault="00A5154A" w:rsidP="00A5154A">
      <w:pPr>
        <w:spacing w:line="276" w:lineRule="auto"/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br w:type="page"/>
      </w:r>
    </w:p>
    <w:p w14:paraId="00C0374C" w14:textId="77777777" w:rsidR="00A5154A" w:rsidRPr="002B6121" w:rsidRDefault="00A5154A" w:rsidP="00A5154A">
      <w:pPr>
        <w:rPr>
          <w:rFonts w:ascii="Segoe UI" w:hAnsi="Segoe UI" w:cs="Segoe UI"/>
          <w:sz w:val="24"/>
          <w:szCs w:val="24"/>
        </w:rPr>
      </w:pPr>
    </w:p>
    <w:p w14:paraId="0C53C39A" w14:textId="77777777" w:rsidR="00A5154A" w:rsidRPr="002B6121" w:rsidRDefault="00A5154A" w:rsidP="00A5154A">
      <w:pPr>
        <w:rPr>
          <w:rFonts w:ascii="Segoe UI" w:hAnsi="Segoe UI" w:cs="Segoe UI"/>
          <w:sz w:val="24"/>
          <w:szCs w:val="24"/>
        </w:rPr>
      </w:pPr>
    </w:p>
    <w:p w14:paraId="0483B13B" w14:textId="036DD26D" w:rsidR="00A5154A" w:rsidRPr="002B6121" w:rsidRDefault="00A5154A" w:rsidP="00A5154A">
      <w:pPr>
        <w:rPr>
          <w:rFonts w:ascii="Segoe UI" w:hAnsi="Segoe UI" w:cs="Segoe UI"/>
          <w:sz w:val="24"/>
          <w:szCs w:val="24"/>
        </w:rPr>
      </w:pPr>
      <w:r w:rsidRPr="002B6121">
        <w:rPr>
          <w:rFonts w:ascii="Segoe UI" w:hAnsi="Segoe UI" w:cs="Segoe UI"/>
          <w:sz w:val="24"/>
          <w:szCs w:val="24"/>
        </w:rPr>
        <w:t xml:space="preserve">And your annotation has been </w:t>
      </w:r>
      <w:r w:rsidR="00663A61" w:rsidRPr="002B6121">
        <w:rPr>
          <w:rFonts w:ascii="Segoe UI" w:hAnsi="Segoe UI" w:cs="Segoe UI"/>
          <w:sz w:val="24"/>
          <w:szCs w:val="24"/>
        </w:rPr>
        <w:t>deleted</w:t>
      </w:r>
      <w:r w:rsidRPr="002B6121">
        <w:rPr>
          <w:rFonts w:ascii="Segoe UI" w:hAnsi="Segoe UI" w:cs="Segoe UI"/>
          <w:sz w:val="24"/>
          <w:szCs w:val="24"/>
        </w:rPr>
        <w:t>.</w:t>
      </w:r>
    </w:p>
    <w:p w14:paraId="4B32E672" w14:textId="77777777" w:rsidR="00A5154A" w:rsidRDefault="00A5154A" w:rsidP="00A5154A"/>
    <w:p w14:paraId="7ABF7E39" w14:textId="77777777" w:rsidR="00A5154A" w:rsidRDefault="00A5154A" w:rsidP="00A5154A"/>
    <w:p w14:paraId="1F5A569B" w14:textId="77777777" w:rsidR="00A5154A" w:rsidRDefault="00A5154A" w:rsidP="00A5154A"/>
    <w:p w14:paraId="67B9428F" w14:textId="77777777" w:rsidR="00A5154A" w:rsidRDefault="00A5154A" w:rsidP="00A5154A"/>
    <w:p w14:paraId="493B6860" w14:textId="77777777" w:rsidR="00A5154A" w:rsidRDefault="00A5154A" w:rsidP="00A5154A">
      <w:r>
        <w:rPr>
          <w:noProof/>
        </w:rPr>
        <w:drawing>
          <wp:inline distT="0" distB="0" distL="0" distR="0" wp14:anchorId="5A8EB5B6" wp14:editId="394C7985">
            <wp:extent cx="6400800" cy="40005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12-25 at 15.36.0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1175" w14:textId="77777777" w:rsidR="00A5154A" w:rsidRDefault="00A5154A" w:rsidP="00A5154A"/>
    <w:p w14:paraId="744A5C2A" w14:textId="77777777" w:rsidR="00A5154A" w:rsidRDefault="00A5154A" w:rsidP="00A5154A"/>
    <w:p w14:paraId="27753C1B" w14:textId="543C1BAA" w:rsidR="002A78C6" w:rsidRPr="001F7C1E" w:rsidRDefault="00A5154A" w:rsidP="00F97079">
      <w:pPr>
        <w:pStyle w:val="Heading1"/>
      </w:pPr>
      <w:r>
        <w:br/>
      </w:r>
    </w:p>
    <w:sectPr w:rsidR="002A78C6" w:rsidRPr="001F7C1E">
      <w:footerReference w:type="default" r:id="rId31"/>
      <w:pgSz w:w="12240" w:h="15840"/>
      <w:pgMar w:top="1080" w:right="1080" w:bottom="108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7930EF" w14:textId="77777777" w:rsidR="00AF0489" w:rsidRDefault="00AF0489">
      <w:pPr>
        <w:spacing w:after="0" w:line="240" w:lineRule="auto"/>
      </w:pPr>
      <w:r>
        <w:separator/>
      </w:r>
    </w:p>
  </w:endnote>
  <w:endnote w:type="continuationSeparator" w:id="0">
    <w:p w14:paraId="1C0A53D9" w14:textId="77777777" w:rsidR="00AF0489" w:rsidRDefault="00AF04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otum">
    <w:altName w:val="Malgun Gothic"/>
    <w:panose1 w:val="020B0600000101010101"/>
    <w:charset w:val="81"/>
    <w:family w:val="auto"/>
    <w:pitch w:val="variable"/>
    <w:sig w:usb0="B00002AF" w:usb1="69D77CFB" w:usb2="00000030" w:usb3="00000000" w:csb0="0008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Y견고딕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659490" w14:textId="77777777" w:rsidR="00D01BC4" w:rsidRDefault="00DC5B9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FCD3F70" wp14:editId="10078E12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400800" cy="160655"/>
              <wp:effectExtent l="0" t="0" r="0" b="0"/>
              <wp:wrapNone/>
              <wp:docPr id="1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0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EED815" w14:textId="77777777" w:rsidR="00D01BC4" w:rsidRDefault="00D01BC4">
                          <w:pPr>
                            <w:pStyle w:val="NoSpacing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shapetype w14:anchorId="4FCD3F70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4" type="#_x0000_t202" style="position:absolute;margin-left:0;margin-top:0;width:7in;height:12.65pt;z-index:2516674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000;mso-height-percent:0;mso-width-relative:margin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" filled="f" stroked="f">
              <v:textbox style="mso-fit-shape-to-text:t" inset=",0,,0">
                <w:txbxContent>
                  <w:p w14:paraId="05EED815" w14:textId="77777777" w:rsidR="00D01BC4" w:rsidRDefault="00D01BC4">
                    <w:pPr>
                      <w:pStyle w:val="NoSpacing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CE20EFA" wp14:editId="57653668">
              <wp:simplePos x="0" y="0"/>
              <mc:AlternateContent>
                <mc:Choice Requires="wp14">
                  <wp:positionH relativeFrom="margin">
                    <wp14:pctPosHOffset>95500</wp14:pctPosHOffset>
                  </wp:positionH>
                </mc:Choice>
                <mc:Fallback>
                  <wp:positionH relativeFrom="page">
                    <wp:posOffset>6798310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94000</wp14:pctPosVOffset>
                  </wp:positionV>
                </mc:Choice>
                <mc:Fallback>
                  <wp:positionV relativeFrom="page">
                    <wp:posOffset>8851265</wp:posOffset>
                  </wp:positionV>
                </mc:Fallback>
              </mc:AlternateContent>
              <wp:extent cx="457200" cy="68580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685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7DCE28" w14:textId="5146E7C2" w:rsidR="00D01BC4" w:rsidRDefault="00DC5B9A">
                          <w:pPr>
                            <w:jc w:val="right"/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separate"/>
                          </w:r>
                          <w:r w:rsidR="000C17B5">
                            <w:rPr>
                              <w:b/>
                              <w:bCs/>
                              <w:noProof/>
                              <w:color w:val="000000" w:themeColor="text1"/>
                              <w:sz w:val="44"/>
                            </w:rPr>
                            <w:t>23</w:t>
                          </w:r>
                          <w:r>
                            <w:rPr>
                              <w:b/>
                              <w:bCs/>
                              <w:color w:val="000000" w:themeColor="text1"/>
                              <w:sz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E20EFA" id="Text Box 6" o:spid="_x0000_s1035" type="#_x0000_t202" style="position:absolute;margin-left:0;margin-top:0;width:36pt;height:54pt;z-index:251668480;visibility:visible;mso-wrap-style:square;mso-width-percent:0;mso-height-percent:0;mso-left-percent:955;mso-top-percent:940;mso-wrap-distance-left:9pt;mso-wrap-distance-top:0;mso-wrap-distance-right:9pt;mso-wrap-distance-bottom:0;mso-position-horizontal-relative:margin;mso-position-vertical-relative:margin;mso-width-percent:0;mso-height-percent:0;mso-left-percent:955;mso-top-percent:94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" filled="f" stroked="f">
              <v:textbox style="layout-flow:vertical">
                <w:txbxContent>
                  <w:p w14:paraId="727DCE28" w14:textId="5146E7C2" w:rsidR="00D01BC4" w:rsidRDefault="00DC5B9A">
                    <w:pPr>
                      <w:jc w:val="right"/>
                      <w:rPr>
                        <w:b/>
                        <w:bCs/>
                        <w:color w:val="000000" w:themeColor="text1"/>
                        <w:sz w:val="44"/>
                      </w:rPr>
                    </w:pP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begin"/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instrText xml:space="preserve"> PAGE  \* Arabic  \* MERGEFORMAT </w:instrTex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separate"/>
                    </w:r>
                    <w:r w:rsidR="000C17B5">
                      <w:rPr>
                        <w:b/>
                        <w:bCs/>
                        <w:noProof/>
                        <w:color w:val="000000" w:themeColor="text1"/>
                        <w:sz w:val="44"/>
                      </w:rPr>
                      <w:t>23</w:t>
                    </w:r>
                    <w:r>
                      <w:rPr>
                        <w:b/>
                        <w:bCs/>
                        <w:color w:val="000000" w:themeColor="text1"/>
                        <w:sz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0E5065A" wp14:editId="4D318AFA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848475" cy="9114790"/>
              <wp:effectExtent l="0" t="0" r="635" b="6350"/>
              <wp:wrapNone/>
              <wp:docPr id="13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48475" cy="911479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107000</wp14:pctWidth>
              </wp14:sizeRelH>
              <wp14:sizeRelV relativeFrom="margin">
                <wp14:pctHeight>105000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40D72280" id="Rectangle 4" o:spid="_x0000_s1026" style="position:absolute;margin-left:0;margin-top:0;width:539.25pt;height:717.7pt;z-index:251664384;visibility:visible;mso-wrap-style:square;mso-width-percent:1070;mso-height-percent:1050;mso-wrap-distance-left:9pt;mso-wrap-distance-top:0;mso-wrap-distance-right:9pt;mso-wrap-distance-bottom:0;mso-position-horizontal:center;mso-position-horizontal-relative:margin;mso-position-vertical:center;mso-position-vertical-relative:margin;mso-width-percent:1070;mso-height-percent:10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" filled="f" strokecolor="black [3213]"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0AD8253" wp14:editId="1B6D540A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7182485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-2500</wp14:pctPosVOffset>
                  </wp:positionV>
                </mc:Choice>
                <mc:Fallback>
                  <wp:positionV relativeFrom="page">
                    <wp:posOffset>468630</wp:posOffset>
                  </wp:positionV>
                </mc:Fallback>
              </mc:AlternateContent>
              <wp:extent cx="128270" cy="6297930"/>
              <wp:effectExtent l="0" t="0" r="0" b="0"/>
              <wp:wrapNone/>
              <wp:docPr id="15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629793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72500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016BAED2" id="Rectangle 8" o:spid="_x0000_s1026" style="position:absolute;margin-left:0;margin-top:0;width:10.1pt;height:495.9pt;z-index:251665408;visibility:visible;mso-wrap-style:square;mso-width-percent:20;mso-height-percent:725;mso-left-percent:1015;mso-top-percent:-25;mso-wrap-distance-left:9pt;mso-wrap-distance-top:0;mso-wrap-distance-right:9pt;mso-wrap-distance-bottom:0;mso-position-horizontal-relative:margin;mso-position-vertical-relative:margin;mso-width-percent:20;mso-height-percent:725;mso-left-percent:1015;mso-top-percent:-25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" fillcolor="black [3213]" stroked="f"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C3DCBB7" wp14:editId="79BD06C7">
              <wp:simplePos x="0" y="0"/>
              <mc:AlternateContent>
                <mc:Choice Requires="wp14">
                  <wp:positionH relativeFrom="margin">
                    <wp14:pctPosHOffset>101500</wp14:pctPosHOffset>
                  </wp:positionH>
                </mc:Choice>
                <mc:Fallback>
                  <wp:positionH relativeFrom="page">
                    <wp:posOffset>7182485</wp:posOffset>
                  </wp:positionH>
                </mc:Fallback>
              </mc:AlternateContent>
              <mc:AlternateContent>
                <mc:Choice Requires="wp14">
                  <wp:positionV relativeFrom="margin">
                    <wp14:pctPosVOffset>70000</wp14:pctPosVOffset>
                  </wp:positionV>
                </mc:Choice>
                <mc:Fallback>
                  <wp:positionV relativeFrom="page">
                    <wp:posOffset>6766560</wp:posOffset>
                  </wp:positionV>
                </mc:Fallback>
              </mc:AlternateContent>
              <wp:extent cx="128270" cy="2823210"/>
              <wp:effectExtent l="0" t="0" r="0" b="0"/>
              <wp:wrapNone/>
              <wp:docPr id="17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270" cy="282321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2000</wp14:pctWidth>
              </wp14:sizeRelH>
              <wp14:sizeRelV relativeFrom="margin">
                <wp14:pctHeight>32500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0CA95C54" id="Rectangle 9" o:spid="_x0000_s1026" style="position:absolute;margin-left:0;margin-top:0;width:10.1pt;height:222.3pt;z-index:251666432;visibility:visible;mso-wrap-style:square;mso-width-percent:20;mso-height-percent:325;mso-left-percent:1015;mso-top-percent:700;mso-wrap-distance-left:9pt;mso-wrap-distance-top:0;mso-wrap-distance-right:9pt;mso-wrap-distance-bottom:0;mso-position-horizontal-relative:margin;mso-position-vertical-relative:margin;mso-width-percent:20;mso-height-percent:325;mso-left-percent:1015;mso-top-percent:7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" fillcolor="#d1282e [3215]" stroked="f"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D62C0D" w14:textId="77777777" w:rsidR="00AF0489" w:rsidRDefault="00AF0489">
      <w:pPr>
        <w:spacing w:after="0" w:line="240" w:lineRule="auto"/>
      </w:pPr>
      <w:r>
        <w:separator/>
      </w:r>
    </w:p>
  </w:footnote>
  <w:footnote w:type="continuationSeparator" w:id="0">
    <w:p w14:paraId="2421717A" w14:textId="77777777" w:rsidR="00AF0489" w:rsidRDefault="00AF04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3114C1"/>
    <w:multiLevelType w:val="multilevel"/>
    <w:tmpl w:val="A41A2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3C6022"/>
    <w:multiLevelType w:val="multilevel"/>
    <w:tmpl w:val="9D263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1E21D8"/>
    <w:multiLevelType w:val="multilevel"/>
    <w:tmpl w:val="3536D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5C6335"/>
    <w:multiLevelType w:val="multilevel"/>
    <w:tmpl w:val="8502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829"/>
    <w:rsid w:val="00014AA4"/>
    <w:rsid w:val="000675A9"/>
    <w:rsid w:val="000B3BD9"/>
    <w:rsid w:val="000B79A1"/>
    <w:rsid w:val="000C17B5"/>
    <w:rsid w:val="000C60A1"/>
    <w:rsid w:val="001B15AD"/>
    <w:rsid w:val="001F7C1E"/>
    <w:rsid w:val="002526BF"/>
    <w:rsid w:val="00274613"/>
    <w:rsid w:val="002A78C6"/>
    <w:rsid w:val="002B6121"/>
    <w:rsid w:val="002E0F6F"/>
    <w:rsid w:val="003716FB"/>
    <w:rsid w:val="00377991"/>
    <w:rsid w:val="0039333C"/>
    <w:rsid w:val="003D4C76"/>
    <w:rsid w:val="003F1522"/>
    <w:rsid w:val="00407A85"/>
    <w:rsid w:val="004178E1"/>
    <w:rsid w:val="00514980"/>
    <w:rsid w:val="0058637D"/>
    <w:rsid w:val="00594A04"/>
    <w:rsid w:val="0064247A"/>
    <w:rsid w:val="00663A61"/>
    <w:rsid w:val="0066699B"/>
    <w:rsid w:val="0078049F"/>
    <w:rsid w:val="007A3C51"/>
    <w:rsid w:val="0080370B"/>
    <w:rsid w:val="008304D1"/>
    <w:rsid w:val="00862550"/>
    <w:rsid w:val="008D1A4A"/>
    <w:rsid w:val="009A1A78"/>
    <w:rsid w:val="009E2AB8"/>
    <w:rsid w:val="00A06BF9"/>
    <w:rsid w:val="00A5154A"/>
    <w:rsid w:val="00AC3751"/>
    <w:rsid w:val="00AD3B6F"/>
    <w:rsid w:val="00AF0489"/>
    <w:rsid w:val="00BE7E06"/>
    <w:rsid w:val="00C918D8"/>
    <w:rsid w:val="00CA7A42"/>
    <w:rsid w:val="00D01BC4"/>
    <w:rsid w:val="00DA6C51"/>
    <w:rsid w:val="00DC5B9A"/>
    <w:rsid w:val="00E56FB3"/>
    <w:rsid w:val="00EB182E"/>
    <w:rsid w:val="00ED273C"/>
    <w:rsid w:val="00F2607C"/>
    <w:rsid w:val="00F72999"/>
    <w:rsid w:val="00F96514"/>
    <w:rsid w:val="00F97079"/>
    <w:rsid w:val="00FB4829"/>
    <w:rsid w:val="00FF4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201B83"/>
  <w15:docId w15:val="{6C7EB6BA-3C96-4BF1-BD10-07A170523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line="288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D1282E" w:themeColor="text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eastAsiaTheme="majorEastAsia" w:cstheme="majorBidi"/>
      <w:b/>
      <w:color w:val="5B5B5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eastAsiaTheme="majorEastAsia" w:cstheme="majorBidi"/>
      <w:b/>
      <w:iCs/>
      <w:color w:val="D1282E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Cs/>
      <w:caps/>
      <w:color w:val="7A7A7A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7A7A7A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b/>
      <w:bCs/>
      <w:caps/>
      <w:color w:val="D1282E" w:themeColor="text2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Cs/>
      <w:i/>
      <w:iCs/>
      <w:color w:val="7A7A7A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b/>
      <w:color w:val="5B5B5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eastAsiaTheme="majorEastAsia" w:cstheme="majorBidi"/>
      <w:b/>
      <w:iCs/>
      <w:color w:val="D1282E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7A7A7A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5B5B5B" w:themeColor="accent1" w:themeShade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Cs/>
      <w:caps/>
      <w:color w:val="7A7A7A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360" w:after="60" w:line="240" w:lineRule="auto"/>
      <w:contextualSpacing/>
    </w:pPr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000000" w:themeColor="text1"/>
      <w:spacing w:val="-20"/>
      <w:kern w:val="28"/>
      <w:sz w:val="7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Cs/>
      <w:caps/>
      <w:color w:val="D1282E" w:themeColor="text2"/>
      <w:sz w:val="36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pPr>
      <w:spacing w:line="360" w:lineRule="auto"/>
    </w:pPr>
    <w:rPr>
      <w:i/>
      <w:iCs/>
      <w:color w:val="7A7A7A" w:themeColor="accent1"/>
      <w:sz w:val="28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7A7A7A" w:themeColor="accent1"/>
      <w:sz w:val="28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36" w:space="5" w:color="000000" w:themeColor="text1"/>
        <w:bottom w:val="single" w:sz="18" w:space="5" w:color="D1282E" w:themeColor="text2"/>
      </w:pBdr>
      <w:spacing w:before="200" w:after="280" w:line="360" w:lineRule="auto"/>
    </w:pPr>
    <w:rPr>
      <w:b/>
      <w:bCs/>
      <w:i/>
      <w:iCs/>
      <w:color w:val="7F7F7F" w:themeColor="text1" w:themeTint="80"/>
      <w:sz w:val="26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7F7F7F" w:themeColor="text1" w:themeTint="80"/>
      <w:sz w:val="26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7A7A7A" w:themeColor="accent1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D1282E" w:themeColor="text2"/>
    </w:rPr>
  </w:style>
  <w:style w:type="character" w:styleId="SubtleReference">
    <w:name w:val="Subtle Reference"/>
    <w:basedOn w:val="DefaultParagraphFont"/>
    <w:uiPriority w:val="31"/>
    <w:qFormat/>
    <w:rPr>
      <w:rFonts w:asciiTheme="minorHAnsi" w:hAnsiTheme="minorHAnsi"/>
      <w:smallCaps/>
      <w:color w:val="F5C201" w:themeColor="accent2"/>
      <w:sz w:val="22"/>
      <w:u w:val="none"/>
    </w:rPr>
  </w:style>
  <w:style w:type="character" w:styleId="IntenseReference">
    <w:name w:val="Intense Reference"/>
    <w:basedOn w:val="DefaultParagraphFont"/>
    <w:uiPriority w:val="32"/>
    <w:qFormat/>
    <w:rPr>
      <w:rFonts w:asciiTheme="minorHAnsi" w:hAnsiTheme="minorHAnsi"/>
      <w:b/>
      <w:bCs/>
      <w:caps/>
      <w:color w:val="F5C201" w:themeColor="accent2"/>
      <w:spacing w:val="5"/>
      <w:sz w:val="22"/>
      <w:u w:val="single"/>
    </w:rPr>
  </w:style>
  <w:style w:type="character" w:styleId="BookTitle">
    <w:name w:val="Book Title"/>
    <w:basedOn w:val="DefaultParagraphFont"/>
    <w:uiPriority w:val="33"/>
    <w:qFormat/>
    <w:rPr>
      <w:rFonts w:asciiTheme="minorHAnsi" w:hAnsiTheme="minorHAnsi"/>
      <w:b/>
      <w:bCs/>
      <w:caps/>
      <w:color w:val="3D3D3D" w:themeColor="accent1" w:themeShade="80"/>
      <w:spacing w:val="5"/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Pr>
      <w:lang w:eastAsia="ja-JP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sid w:val="009A1A7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A1A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9A1A78"/>
  </w:style>
  <w:style w:type="paragraph" w:styleId="TOC1">
    <w:name w:val="toc 1"/>
    <w:basedOn w:val="Normal"/>
    <w:next w:val="Normal"/>
    <w:autoRedefine/>
    <w:uiPriority w:val="39"/>
    <w:unhideWhenUsed/>
    <w:rsid w:val="008D1A4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8D1A4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648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zkur\AppData\Roaming\Microsoft\Templates\Report%20(Essential%20design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3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B691ED-4113-4777-AE43-E94461A603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8BC284-DD99-4CAA-BC12-EDF9942F31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(Essential design).dotx</Template>
  <TotalTime>85</TotalTime>
  <Pages>28</Pages>
  <Words>491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BOGAZICI WEB ANNOTATION TOOL</vt:lpstr>
    </vt:vector>
  </TitlesOfParts>
  <Company/>
  <LinksUpToDate>false</LinksUpToDate>
  <CharactersWithSpaces>3284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BOGAZICI WEB ANNOTATION TOOL</dc:title>
  <dc:subject>USER MANUAL</dc:subject>
  <dc:creator>Mahmut Ali Özkuran</dc:creator>
  <cp:keywords/>
  <cp:lastModifiedBy>Mahmut Ali Özkuran</cp:lastModifiedBy>
  <cp:revision>40</cp:revision>
  <cp:lastPrinted>2016-12-25T19:55:00Z</cp:lastPrinted>
  <dcterms:created xsi:type="dcterms:W3CDTF">2016-12-24T18:54:00Z</dcterms:created>
  <dcterms:modified xsi:type="dcterms:W3CDTF">2016-12-25T19:56:00Z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TC018408409991</vt:lpwstr>
  </property>
</Properties>
</file>